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35340E94" w:rsidR="00AB0981" w:rsidRPr="00A97A53" w:rsidRDefault="00AB0981" w:rsidP="00410330">
            <w:pPr>
              <w:rPr>
                <w:sz w:val="18"/>
                <w:szCs w:val="18"/>
              </w:rPr>
            </w:pPr>
            <w:proofErr w:type="spellStart"/>
            <w:r w:rsidRPr="00AB0981">
              <w:rPr>
                <w:color w:val="0070C0"/>
                <w:sz w:val="18"/>
              </w:rPr>
              <w:t>B</w:t>
            </w:r>
            <w:r w:rsidR="009E2048">
              <w:rPr>
                <w:color w:val="0070C0"/>
                <w:sz w:val="18"/>
              </w:rPr>
              <w:t>I</w:t>
            </w:r>
            <w:r w:rsidR="00596C72">
              <w:rPr>
                <w:color w:val="0070C0"/>
                <w:sz w:val="18"/>
              </w:rPr>
              <w:t>22a</w:t>
            </w:r>
            <w:proofErr w:type="spellEnd"/>
          </w:p>
        </w:tc>
        <w:tc>
          <w:tcPr>
            <w:tcW w:w="6237" w:type="dxa"/>
          </w:tcPr>
          <w:p w14:paraId="38D1AF31" w14:textId="77777777" w:rsidR="005C6547" w:rsidRDefault="005C6547" w:rsidP="00410330">
            <w:pPr>
              <w:rPr>
                <w:sz w:val="18"/>
                <w:szCs w:val="18"/>
              </w:rPr>
            </w:pPr>
            <w:r w:rsidRPr="00A97A53">
              <w:rPr>
                <w:sz w:val="18"/>
                <w:szCs w:val="18"/>
              </w:rPr>
              <w:t>Team:</w:t>
            </w:r>
          </w:p>
          <w:p w14:paraId="4C9BAA16" w14:textId="2946E614" w:rsidR="00AB0981" w:rsidRPr="00A97A53" w:rsidRDefault="00596C72" w:rsidP="00410330">
            <w:pPr>
              <w:rPr>
                <w:sz w:val="18"/>
                <w:szCs w:val="18"/>
              </w:rPr>
            </w:pPr>
            <w:r>
              <w:rPr>
                <w:color w:val="0070C0"/>
                <w:sz w:val="18"/>
                <w:szCs w:val="18"/>
              </w:rPr>
              <w:t>Straub, Mäder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00EC76CF">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599DE678" w:rsidR="0016494F" w:rsidRPr="0016494F" w:rsidRDefault="0016494F" w:rsidP="0016494F">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596C72">
              <w:rPr>
                <w:color w:val="0070C0"/>
                <w:sz w:val="36"/>
              </w:rPr>
              <w:t>Webseiten ausschreiben</w:t>
            </w:r>
            <w:r w:rsidRPr="0016494F">
              <w:rPr>
                <w:color w:val="0070C0"/>
                <w:sz w:val="36"/>
              </w:rPr>
              <w:t>“</w:t>
            </w:r>
          </w:p>
        </w:tc>
      </w:tr>
      <w:tr w:rsidR="0016494F" w14:paraId="5292CB30" w14:textId="77777777" w:rsidTr="00EC76CF">
        <w:trPr>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777777" w:rsidR="0016494F" w:rsidRDefault="0016494F" w:rsidP="00EC76CF">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EC76CF">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683631FC" w14:textId="71D10702" w:rsidR="0016494F" w:rsidRPr="00A072F1" w:rsidRDefault="00F352EA" w:rsidP="00F2567E">
            <w:pPr>
              <w:pStyle w:val="berschrift2"/>
              <w:numPr>
                <w:ilvl w:val="0"/>
                <w:numId w:val="0"/>
              </w:numPr>
              <w:rPr>
                <w:rFonts w:cs="Arial"/>
                <w:color w:val="0070C0"/>
                <w:sz w:val="20"/>
              </w:rPr>
            </w:pPr>
            <w:r>
              <w:rPr>
                <w:rFonts w:cs="Arial"/>
                <w:color w:val="0070C0"/>
                <w:sz w:val="20"/>
              </w:rPr>
              <w:t xml:space="preserve">Nutzen: </w:t>
            </w:r>
            <w:r w:rsidR="00A47D35">
              <w:rPr>
                <w:rFonts w:cs="Arial"/>
                <w:color w:val="0070C0"/>
                <w:sz w:val="20"/>
              </w:rPr>
              <w:t xml:space="preserve">Mit dem Programm </w:t>
            </w:r>
            <w:proofErr w:type="gramStart"/>
            <w:r w:rsidR="00A47D35">
              <w:rPr>
                <w:rFonts w:cs="Arial"/>
                <w:color w:val="0070C0"/>
                <w:sz w:val="20"/>
              </w:rPr>
              <w:t xml:space="preserve">sollen  </w:t>
            </w:r>
            <w:r w:rsidR="0063011B">
              <w:rPr>
                <w:rFonts w:cs="Arial"/>
                <w:color w:val="0070C0"/>
                <w:sz w:val="20"/>
              </w:rPr>
              <w:t>Daten</w:t>
            </w:r>
            <w:proofErr w:type="gramEnd"/>
            <w:r w:rsidR="0063011B">
              <w:rPr>
                <w:rFonts w:cs="Arial"/>
                <w:color w:val="0070C0"/>
                <w:sz w:val="20"/>
              </w:rPr>
              <w:t xml:space="preserve"> von </w:t>
            </w:r>
            <w:proofErr w:type="spellStart"/>
            <w:r w:rsidR="0063011B">
              <w:rPr>
                <w:rFonts w:cs="Arial"/>
                <w:color w:val="0070C0"/>
                <w:sz w:val="20"/>
              </w:rPr>
              <w:t>Websiten</w:t>
            </w:r>
            <w:proofErr w:type="spellEnd"/>
            <w:r w:rsidR="0063011B">
              <w:rPr>
                <w:rFonts w:cs="Arial"/>
                <w:color w:val="0070C0"/>
                <w:sz w:val="20"/>
              </w:rPr>
              <w:t xml:space="preserve"> ausgeben in einem</w:t>
            </w:r>
            <w:r w:rsidR="003923EA">
              <w:rPr>
                <w:rFonts w:cs="Arial"/>
                <w:color w:val="0070C0"/>
                <w:sz w:val="20"/>
              </w:rPr>
              <w:t xml:space="preserve"> eigenen Fenster als Tabelle</w:t>
            </w:r>
            <w:r w:rsidR="007B2FCB">
              <w:rPr>
                <w:rFonts w:cs="Arial"/>
                <w:color w:val="0070C0"/>
                <w:sz w:val="20"/>
              </w:rPr>
              <w:t>)</w:t>
            </w:r>
          </w:p>
          <w:p w14:paraId="022880F2" w14:textId="6B4AB10E" w:rsidR="0016494F" w:rsidRPr="00A072F1" w:rsidRDefault="00A47D35" w:rsidP="00F2567E">
            <w:pPr>
              <w:pStyle w:val="berschrift3"/>
              <w:numPr>
                <w:ilvl w:val="0"/>
                <w:numId w:val="0"/>
              </w:numPr>
              <w:rPr>
                <w:rFonts w:cs="Arial"/>
                <w:b/>
                <w:color w:val="0070C0"/>
                <w:sz w:val="20"/>
              </w:rPr>
            </w:pPr>
            <w:r>
              <w:rPr>
                <w:rFonts w:cs="Arial"/>
                <w:b/>
                <w:color w:val="0070C0"/>
                <w:sz w:val="20"/>
              </w:rPr>
              <w:t>Automation</w:t>
            </w:r>
            <w:r w:rsidR="0016494F" w:rsidRPr="00A072F1">
              <w:rPr>
                <w:rFonts w:cs="Arial"/>
                <w:b/>
                <w:color w:val="0070C0"/>
                <w:sz w:val="20"/>
              </w:rPr>
              <w:t>:</w:t>
            </w:r>
            <w:r w:rsidR="009220E5">
              <w:rPr>
                <w:rFonts w:cs="Arial"/>
                <w:b/>
                <w:color w:val="0070C0"/>
                <w:sz w:val="20"/>
              </w:rPr>
              <w:t xml:space="preserve"> </w:t>
            </w:r>
          </w:p>
          <w:p w14:paraId="5BDECDEE" w14:textId="547431A3" w:rsidR="0016494F" w:rsidRPr="007272DC" w:rsidRDefault="00A47D35" w:rsidP="00A47D35">
            <w:pPr>
              <w:pStyle w:val="Listenabsatz"/>
              <w:rPr>
                <w:rFonts w:ascii="Arial" w:hAnsi="Arial" w:cs="Arial"/>
                <w:color w:val="0070C0"/>
                <w:sz w:val="20"/>
              </w:rPr>
            </w:pPr>
            <w:r>
              <w:rPr>
                <w:rFonts w:ascii="Arial" w:hAnsi="Arial" w:cs="Arial"/>
                <w:color w:val="0070C0"/>
                <w:sz w:val="20"/>
              </w:rPr>
              <w:t xml:space="preserve">Das Programm verwaltet </w:t>
            </w:r>
            <w:proofErr w:type="gramStart"/>
            <w:r w:rsidR="003923EA">
              <w:rPr>
                <w:rFonts w:ascii="Arial" w:hAnsi="Arial" w:cs="Arial"/>
                <w:color w:val="0070C0"/>
                <w:sz w:val="20"/>
              </w:rPr>
              <w:t>das ausgeben</w:t>
            </w:r>
            <w:proofErr w:type="gramEnd"/>
            <w:r w:rsidR="003923EA">
              <w:rPr>
                <w:rFonts w:ascii="Arial" w:hAnsi="Arial" w:cs="Arial"/>
                <w:color w:val="0070C0"/>
                <w:sz w:val="20"/>
              </w:rPr>
              <w:t xml:space="preserve"> von Daten eine</w:t>
            </w:r>
            <w:r w:rsidR="00A74813">
              <w:rPr>
                <w:rFonts w:ascii="Arial" w:hAnsi="Arial" w:cs="Arial"/>
                <w:color w:val="0070C0"/>
                <w:sz w:val="20"/>
              </w:rPr>
              <w:t>s Servers</w:t>
            </w:r>
            <w:r w:rsidR="007B2FCB">
              <w:rPr>
                <w:rFonts w:ascii="Arial" w:hAnsi="Arial" w:cs="Arial"/>
                <w:color w:val="0070C0"/>
                <w:sz w:val="20"/>
              </w:rPr>
              <w:t xml:space="preserve"> (Prosa)</w:t>
            </w:r>
          </w:p>
          <w:p w14:paraId="0D8EF8A8" w14:textId="2F8E0BBE" w:rsidR="0016494F" w:rsidRPr="00A072F1"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0E60CAA" w14:textId="51B39073" w:rsidR="0016494F" w:rsidRPr="007272DC"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Konfiguration:</w:t>
            </w:r>
            <w:r w:rsidR="00CD54BB">
              <w:rPr>
                <w:rFonts w:ascii="Arial" w:hAnsi="Arial" w:cs="Arial"/>
                <w:color w:val="0070C0"/>
                <w:sz w:val="20"/>
              </w:rPr>
              <w:t xml:space="preserve"> Fenster welche </w:t>
            </w:r>
            <w:r w:rsidR="00AE677D">
              <w:rPr>
                <w:rFonts w:ascii="Arial" w:hAnsi="Arial" w:cs="Arial"/>
                <w:color w:val="0070C0"/>
                <w:sz w:val="20"/>
              </w:rPr>
              <w:t>Ausgabe</w:t>
            </w:r>
            <w:r w:rsidR="00CD54BB">
              <w:rPr>
                <w:rFonts w:ascii="Arial" w:hAnsi="Arial" w:cs="Arial"/>
                <w:color w:val="0070C0"/>
                <w:sz w:val="20"/>
              </w:rPr>
              <w:t xml:space="preserve"> des Programms </w:t>
            </w:r>
            <w:proofErr w:type="gramStart"/>
            <w:r w:rsidR="00AE677D">
              <w:rPr>
                <w:rFonts w:ascii="Arial" w:hAnsi="Arial" w:cs="Arial"/>
                <w:color w:val="0070C0"/>
                <w:sz w:val="20"/>
              </w:rPr>
              <w:t>Detailliert</w:t>
            </w:r>
            <w:proofErr w:type="gramEnd"/>
            <w:r w:rsidR="00CD54BB">
              <w:rPr>
                <w:rFonts w:ascii="Arial" w:hAnsi="Arial" w:cs="Arial"/>
                <w:color w:val="0070C0"/>
                <w:sz w:val="20"/>
              </w:rPr>
              <w:t>.</w:t>
            </w:r>
          </w:p>
          <w:p w14:paraId="5480A21C" w14:textId="00286414" w:rsidR="0016494F" w:rsidRDefault="00A45DC7"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Integration:</w:t>
            </w:r>
            <w:r w:rsidR="004A001A">
              <w:rPr>
                <w:rFonts w:ascii="Arial" w:hAnsi="Arial" w:cs="Arial"/>
                <w:color w:val="0070C0"/>
                <w:sz w:val="20"/>
              </w:rPr>
              <w:t xml:space="preserve"> Per Programmstart</w:t>
            </w:r>
          </w:p>
          <w:p w14:paraId="329E0B8B" w14:textId="4EC9D4EC" w:rsidR="00A45DC7" w:rsidRDefault="00A45DC7"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Admin</w:t>
            </w:r>
            <w:r w:rsidR="009220E5">
              <w:rPr>
                <w:rFonts w:ascii="Arial" w:hAnsi="Arial" w:cs="Arial"/>
                <w:color w:val="0070C0"/>
                <w:sz w:val="20"/>
              </w:rPr>
              <w:t>istration:</w:t>
            </w:r>
            <w:r w:rsidR="004A001A">
              <w:rPr>
                <w:rFonts w:ascii="Arial" w:hAnsi="Arial" w:cs="Arial"/>
                <w:color w:val="0070C0"/>
                <w:sz w:val="20"/>
              </w:rPr>
              <w:t xml:space="preserve"> -</w:t>
            </w:r>
          </w:p>
          <w:p w14:paraId="66102ED1" w14:textId="613DE706" w:rsidR="00872449" w:rsidRPr="007272DC"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Sicherheitsaspekte</w:t>
            </w:r>
            <w:r w:rsidR="009220E5">
              <w:rPr>
                <w:rFonts w:ascii="Arial" w:hAnsi="Arial" w:cs="Arial"/>
                <w:color w:val="0070C0"/>
                <w:sz w:val="20"/>
              </w:rPr>
              <w:t>:</w:t>
            </w:r>
            <w:r w:rsidR="00F2617B">
              <w:rPr>
                <w:rFonts w:ascii="Arial" w:hAnsi="Arial" w:cs="Arial"/>
                <w:color w:val="0070C0"/>
                <w:sz w:val="20"/>
              </w:rPr>
              <w:t xml:space="preserve"> Passwort</w:t>
            </w:r>
          </w:p>
          <w:p w14:paraId="022DB0F1" w14:textId="1188EFEF" w:rsidR="00F2567E" w:rsidRDefault="0006588A" w:rsidP="00F2567E">
            <w:pPr>
              <w:rPr>
                <w:rFonts w:cs="Arial"/>
                <w:color w:val="0070C0"/>
                <w:sz w:val="20"/>
              </w:rPr>
            </w:pPr>
            <w:r>
              <w:rPr>
                <w:rFonts w:cs="Arial"/>
                <w:color w:val="0070C0"/>
                <w:sz w:val="20"/>
              </w:rPr>
              <w:t>Skizze</w:t>
            </w:r>
            <w:r w:rsidR="006611F9">
              <w:rPr>
                <w:rFonts w:cs="Arial"/>
                <w:color w:val="0070C0"/>
                <w:sz w:val="20"/>
              </w:rPr>
              <w:t>:</w:t>
            </w:r>
          </w:p>
          <w:p w14:paraId="4D694DC9" w14:textId="773E5266" w:rsidR="006611F9" w:rsidRDefault="006611F9" w:rsidP="00F2567E">
            <w:pPr>
              <w:rPr>
                <w:rFonts w:cs="Arial"/>
                <w:color w:val="0070C0"/>
                <w:sz w:val="20"/>
              </w:rPr>
            </w:pPr>
            <w:r w:rsidRPr="006611F9">
              <w:rPr>
                <w:rFonts w:cs="Arial"/>
                <w:noProof/>
                <w:color w:val="0070C0"/>
                <w:sz w:val="20"/>
              </w:rPr>
              <w:drawing>
                <wp:inline distT="0" distB="0" distL="0" distR="0" wp14:anchorId="2CEBFB48" wp14:editId="7413C61B">
                  <wp:extent cx="5064760" cy="307340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760" cy="3073400"/>
                          </a:xfrm>
                          <a:prstGeom prst="rect">
                            <a:avLst/>
                          </a:prstGeom>
                        </pic:spPr>
                      </pic:pic>
                    </a:graphicData>
                  </a:graphic>
                </wp:inline>
              </w:drawing>
            </w:r>
          </w:p>
          <w:p w14:paraId="5F6CD69C" w14:textId="35A3E88E" w:rsidR="0006588A" w:rsidRDefault="0006588A" w:rsidP="00F2567E">
            <w:pPr>
              <w:rPr>
                <w:rFonts w:cs="Arial"/>
                <w:b/>
                <w:color w:val="0070C0"/>
                <w:sz w:val="20"/>
              </w:rPr>
            </w:pPr>
          </w:p>
          <w:p w14:paraId="6C1D550B" w14:textId="3C546F72" w:rsidR="006611F9" w:rsidRDefault="006611F9" w:rsidP="00F2567E">
            <w:pPr>
              <w:rPr>
                <w:rFonts w:cs="Arial"/>
                <w:b/>
                <w:color w:val="0070C0"/>
                <w:sz w:val="20"/>
              </w:rPr>
            </w:pPr>
          </w:p>
          <w:p w14:paraId="0E444A59" w14:textId="6CE4FB51" w:rsidR="006611F9" w:rsidRDefault="006611F9" w:rsidP="00F2567E">
            <w:pPr>
              <w:rPr>
                <w:rFonts w:cs="Arial"/>
                <w:b/>
                <w:color w:val="0070C0"/>
                <w:sz w:val="20"/>
              </w:rPr>
            </w:pPr>
          </w:p>
          <w:p w14:paraId="278A3B1A" w14:textId="7D0A24D7" w:rsidR="006611F9" w:rsidRDefault="006611F9" w:rsidP="00F2567E">
            <w:pPr>
              <w:rPr>
                <w:rFonts w:cs="Arial"/>
                <w:b/>
                <w:color w:val="0070C0"/>
                <w:sz w:val="20"/>
              </w:rPr>
            </w:pPr>
          </w:p>
          <w:p w14:paraId="0934487D" w14:textId="77777777" w:rsidR="006611F9" w:rsidRPr="007272DC" w:rsidRDefault="006611F9" w:rsidP="00F2567E">
            <w:pPr>
              <w:rPr>
                <w:rFonts w:cs="Arial"/>
                <w:b/>
                <w:color w:val="0070C0"/>
                <w:sz w:val="20"/>
              </w:rPr>
            </w:pPr>
          </w:p>
          <w:p w14:paraId="20A7A36A" w14:textId="4D68FBB8" w:rsidR="00F2567E" w:rsidRDefault="00FB767A" w:rsidP="00F2567E">
            <w:pPr>
              <w:rPr>
                <w:rFonts w:cs="Arial"/>
                <w:b/>
                <w:color w:val="0070C0"/>
                <w:sz w:val="20"/>
              </w:rPr>
            </w:pPr>
            <w:r>
              <w:rPr>
                <w:rFonts w:cs="Arial"/>
                <w:b/>
                <w:color w:val="0070C0"/>
                <w:sz w:val="20"/>
              </w:rPr>
              <w:lastRenderedPageBreak/>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Windows </w:t>
            </w:r>
            <w:proofErr w:type="spellStart"/>
            <w:r>
              <w:rPr>
                <w:rFonts w:cs="Arial"/>
                <w:b/>
                <w:color w:val="0070C0"/>
                <w:sz w:val="20"/>
              </w:rPr>
              <w:t>Powershell</w:t>
            </w:r>
            <w:proofErr w:type="spellEnd"/>
            <w:r w:rsidR="0016494F" w:rsidRPr="00A072F1">
              <w:rPr>
                <w:rFonts w:cs="Arial"/>
                <w:b/>
                <w:color w:val="0070C0"/>
                <w:sz w:val="20"/>
              </w:rPr>
              <w:t>:</w:t>
            </w:r>
          </w:p>
          <w:p w14:paraId="1B52CD18" w14:textId="3DCA8B9B" w:rsidR="00C10DF1" w:rsidRPr="00A542EC" w:rsidRDefault="00C10DF1" w:rsidP="006611F9">
            <w:pPr>
              <w:rPr>
                <w:rFonts w:cs="Arial"/>
                <w:color w:val="0070C0"/>
                <w:sz w:val="20"/>
              </w:rPr>
            </w:pPr>
            <w:r>
              <w:rPr>
                <w:rFonts w:cs="Arial"/>
                <w:color w:val="0070C0"/>
                <w:sz w:val="20"/>
              </w:rPr>
              <w:br/>
              <w:t xml:space="preserve">Möglichkeit </w:t>
            </w:r>
            <w:proofErr w:type="spellStart"/>
            <w:r>
              <w:rPr>
                <w:rFonts w:cs="Arial"/>
                <w:color w:val="0070C0"/>
                <w:sz w:val="20"/>
              </w:rPr>
              <w:t>server</w:t>
            </w:r>
            <w:proofErr w:type="spellEnd"/>
            <w:r>
              <w:rPr>
                <w:rFonts w:cs="Arial"/>
                <w:color w:val="0070C0"/>
                <w:sz w:val="20"/>
              </w:rPr>
              <w:t xml:space="preserve"> Informationen auszulesen.</w:t>
            </w:r>
          </w:p>
        </w:tc>
      </w:tr>
      <w:tr w:rsidR="0016494F" w14:paraId="3BA60A33" w14:textId="77777777" w:rsidTr="00EC76CF">
        <w:trPr>
          <w:trHeight w:val="3119"/>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77777777" w:rsidR="0016494F" w:rsidRDefault="0016494F" w:rsidP="00EC76CF">
            <w:pPr>
              <w:pStyle w:val="Tabelleneintrag"/>
              <w:snapToGrid w:val="0"/>
              <w:rPr>
                <w:b/>
              </w:rPr>
            </w:pPr>
            <w:proofErr w:type="gramStart"/>
            <w:r>
              <w:rPr>
                <w:b/>
              </w:rPr>
              <w:lastRenderedPageBreak/>
              <w:t>MUSS</w:t>
            </w:r>
            <w:proofErr w:type="gramEnd"/>
          </w:p>
          <w:p w14:paraId="16F66263" w14:textId="77777777" w:rsidR="0016494F" w:rsidRDefault="0016494F" w:rsidP="00EC76CF">
            <w:pPr>
              <w:pStyle w:val="Tabelleneintrag"/>
              <w:snapToGrid w:val="0"/>
              <w:rPr>
                <w:b/>
              </w:rPr>
            </w:pPr>
            <w:r>
              <w:rPr>
                <w:b/>
              </w:rPr>
              <w:t>Kriterien:</w:t>
            </w:r>
          </w:p>
          <w:p w14:paraId="052935CD" w14:textId="77777777" w:rsidR="0016494F" w:rsidRPr="00A072F1" w:rsidRDefault="0016494F" w:rsidP="00EC76CF">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1901B80A" w14:textId="18C2F5A5" w:rsidR="0016494F" w:rsidRPr="00400556" w:rsidRDefault="00A47D35" w:rsidP="00EC76CF">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p>
          <w:p w14:paraId="7811DA65" w14:textId="180A9A3B" w:rsidR="00A47D35" w:rsidRDefault="006611F9" w:rsidP="00D47E21">
            <w:pPr>
              <w:numPr>
                <w:ilvl w:val="0"/>
                <w:numId w:val="22"/>
              </w:numPr>
              <w:spacing w:before="120" w:after="120"/>
              <w:rPr>
                <w:rFonts w:cs="Arial"/>
                <w:color w:val="0070C0"/>
                <w:sz w:val="20"/>
              </w:rPr>
            </w:pPr>
            <w:r>
              <w:rPr>
                <w:rFonts w:cs="Arial"/>
                <w:color w:val="0070C0"/>
                <w:sz w:val="20"/>
              </w:rPr>
              <w:t>Buttons</w:t>
            </w:r>
          </w:p>
          <w:p w14:paraId="69CB7B2F" w14:textId="25FE6D2F" w:rsidR="006611F9" w:rsidRDefault="006611F9" w:rsidP="00D47E21">
            <w:pPr>
              <w:numPr>
                <w:ilvl w:val="0"/>
                <w:numId w:val="22"/>
              </w:numPr>
              <w:spacing w:before="120" w:after="120"/>
              <w:rPr>
                <w:rFonts w:cs="Arial"/>
                <w:color w:val="0070C0"/>
                <w:sz w:val="20"/>
              </w:rPr>
            </w:pPr>
            <w:proofErr w:type="spellStart"/>
            <w:r>
              <w:rPr>
                <w:rFonts w:cs="Arial"/>
                <w:color w:val="0070C0"/>
                <w:sz w:val="20"/>
              </w:rPr>
              <w:t>Textbox</w:t>
            </w:r>
            <w:proofErr w:type="spellEnd"/>
          </w:p>
          <w:p w14:paraId="2CAF65CA" w14:textId="3EC388D9" w:rsidR="006611F9" w:rsidRDefault="006611F9" w:rsidP="00D47E21">
            <w:pPr>
              <w:numPr>
                <w:ilvl w:val="0"/>
                <w:numId w:val="22"/>
              </w:numPr>
              <w:spacing w:before="120" w:after="120"/>
              <w:rPr>
                <w:rFonts w:cs="Arial"/>
                <w:color w:val="0070C0"/>
                <w:sz w:val="20"/>
              </w:rPr>
            </w:pPr>
            <w:r>
              <w:rPr>
                <w:rFonts w:cs="Arial"/>
                <w:color w:val="0070C0"/>
                <w:sz w:val="20"/>
              </w:rPr>
              <w:t>Global Variable</w:t>
            </w:r>
          </w:p>
          <w:p w14:paraId="0A425E7D" w14:textId="659A5EA8" w:rsidR="00D47E21" w:rsidRPr="00D47E21" w:rsidRDefault="00D47E21" w:rsidP="00D47E21">
            <w:pPr>
              <w:numPr>
                <w:ilvl w:val="0"/>
                <w:numId w:val="22"/>
              </w:numPr>
              <w:spacing w:before="120" w:after="120"/>
              <w:rPr>
                <w:rFonts w:cs="Arial"/>
                <w:color w:val="0070C0"/>
                <w:sz w:val="20"/>
              </w:rPr>
            </w:pPr>
            <w:r>
              <w:rPr>
                <w:rFonts w:cs="Arial"/>
                <w:color w:val="0070C0"/>
                <w:sz w:val="20"/>
              </w:rPr>
              <w:t>Ausgewählte Daten einer Webseite ausgeben</w:t>
            </w:r>
          </w:p>
          <w:p w14:paraId="19742862" w14:textId="1C386EBE" w:rsidR="001470AB" w:rsidRPr="006611F9" w:rsidRDefault="005B15BD" w:rsidP="006611F9">
            <w:pPr>
              <w:numPr>
                <w:ilvl w:val="0"/>
                <w:numId w:val="22"/>
              </w:numPr>
              <w:spacing w:before="120" w:after="120"/>
              <w:rPr>
                <w:rFonts w:cs="Arial"/>
                <w:color w:val="0070C0"/>
                <w:sz w:val="20"/>
              </w:rPr>
            </w:pPr>
            <w:r>
              <w:rPr>
                <w:rFonts w:cs="Arial"/>
                <w:color w:val="0070C0"/>
                <w:sz w:val="20"/>
              </w:rPr>
              <w:t>Konfigurierbar sein</w:t>
            </w:r>
          </w:p>
          <w:p w14:paraId="230CC31E" w14:textId="77777777" w:rsidR="0016494F" w:rsidRDefault="0016494F" w:rsidP="00EC76CF">
            <w:pPr>
              <w:spacing w:before="120" w:after="120"/>
              <w:ind w:left="737"/>
            </w:pPr>
          </w:p>
        </w:tc>
      </w:tr>
    </w:tbl>
    <w:p w14:paraId="269DB417" w14:textId="77777777" w:rsidR="00580DC1" w:rsidRDefault="00580DC1">
      <w:pPr>
        <w:spacing w:before="0" w:after="0"/>
      </w:pPr>
      <w:r>
        <w:br w:type="page"/>
      </w:r>
    </w:p>
    <w:tbl>
      <w:tblPr>
        <w:tblW w:w="9631" w:type="dxa"/>
        <w:tblInd w:w="6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7" w:type="dxa"/>
          <w:left w:w="57" w:type="dxa"/>
          <w:bottom w:w="57" w:type="dxa"/>
          <w:right w:w="57" w:type="dxa"/>
        </w:tblCellMar>
        <w:tblLook w:val="0000" w:firstRow="0" w:lastRow="0" w:firstColumn="0" w:lastColumn="0" w:noHBand="0" w:noVBand="0"/>
      </w:tblPr>
      <w:tblGrid>
        <w:gridCol w:w="1399"/>
        <w:gridCol w:w="8232"/>
      </w:tblGrid>
      <w:tr w:rsidR="0016494F" w14:paraId="3FF299F2" w14:textId="77777777" w:rsidTr="00EC76CF">
        <w:trPr>
          <w:trHeight w:val="3685"/>
        </w:trPr>
        <w:tc>
          <w:tcPr>
            <w:tcW w:w="1399" w:type="dxa"/>
            <w:shd w:val="clear" w:color="auto" w:fill="E0E0E0"/>
          </w:tcPr>
          <w:p w14:paraId="50B84969" w14:textId="77777777" w:rsidR="0016494F" w:rsidRDefault="0016494F" w:rsidP="00EC76CF">
            <w:pPr>
              <w:pStyle w:val="Tabelleneintrag"/>
              <w:snapToGrid w:val="0"/>
              <w:rPr>
                <w:b/>
              </w:rPr>
            </w:pPr>
            <w:proofErr w:type="gramStart"/>
            <w:r>
              <w:rPr>
                <w:b/>
              </w:rPr>
              <w:lastRenderedPageBreak/>
              <w:t>KANN</w:t>
            </w:r>
            <w:proofErr w:type="gramEnd"/>
          </w:p>
          <w:p w14:paraId="48E51451" w14:textId="77777777" w:rsidR="0016494F" w:rsidRDefault="0016494F" w:rsidP="00EC76CF">
            <w:pPr>
              <w:pStyle w:val="Tabelleneintrag"/>
              <w:snapToGrid w:val="0"/>
              <w:rPr>
                <w:b/>
              </w:rPr>
            </w:pPr>
            <w:r>
              <w:rPr>
                <w:b/>
              </w:rPr>
              <w:t>Kriterien:</w:t>
            </w:r>
          </w:p>
          <w:p w14:paraId="17493E32" w14:textId="77777777" w:rsidR="0016494F" w:rsidRDefault="0016494F" w:rsidP="00EC76CF">
            <w:pPr>
              <w:pStyle w:val="Tabelleneintrag"/>
              <w:snapToGrid w:val="0"/>
            </w:pPr>
            <w:r w:rsidRPr="00A072F1">
              <w:t xml:space="preserve">(Konkrete </w:t>
            </w:r>
            <w:r>
              <w:t>Features, die optional sind)</w:t>
            </w:r>
          </w:p>
        </w:tc>
        <w:tc>
          <w:tcPr>
            <w:tcW w:w="8232" w:type="dxa"/>
          </w:tcPr>
          <w:p w14:paraId="58E89A7C" w14:textId="3B608C37"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p>
          <w:p w14:paraId="0EFB8DBC" w14:textId="0A2B4681" w:rsidR="00400556" w:rsidRPr="00C158C4" w:rsidRDefault="007676FF" w:rsidP="00C158C4">
            <w:pPr>
              <w:numPr>
                <w:ilvl w:val="0"/>
                <w:numId w:val="22"/>
              </w:numPr>
              <w:spacing w:before="120" w:after="120"/>
              <w:rPr>
                <w:rFonts w:cs="Arial"/>
                <w:color w:val="0070C0"/>
                <w:sz w:val="20"/>
              </w:rPr>
            </w:pPr>
            <w:r>
              <w:rPr>
                <w:rFonts w:cs="Arial"/>
                <w:color w:val="0070C0"/>
                <w:sz w:val="20"/>
              </w:rPr>
              <w:t>Webseite in HTML herunterladen.</w:t>
            </w:r>
          </w:p>
          <w:p w14:paraId="63791912" w14:textId="5392443D" w:rsidR="00400556" w:rsidRDefault="00C158C4" w:rsidP="00400556">
            <w:pPr>
              <w:numPr>
                <w:ilvl w:val="0"/>
                <w:numId w:val="22"/>
              </w:numPr>
              <w:spacing w:before="120" w:after="120"/>
              <w:rPr>
                <w:rFonts w:cs="Arial"/>
                <w:color w:val="0070C0"/>
                <w:sz w:val="20"/>
              </w:rPr>
            </w:pPr>
            <w:r>
              <w:rPr>
                <w:rFonts w:cs="Arial"/>
                <w:color w:val="0070C0"/>
                <w:sz w:val="20"/>
              </w:rPr>
              <w:t>Passwort</w:t>
            </w:r>
          </w:p>
          <w:p w14:paraId="0A9029C6" w14:textId="1FDA7E24" w:rsidR="00C158C4" w:rsidRPr="00A542EC" w:rsidRDefault="00EC76CF" w:rsidP="00400556">
            <w:pPr>
              <w:numPr>
                <w:ilvl w:val="0"/>
                <w:numId w:val="22"/>
              </w:numPr>
              <w:spacing w:before="120" w:after="120"/>
              <w:rPr>
                <w:rFonts w:cs="Arial"/>
                <w:color w:val="0070C0"/>
                <w:sz w:val="20"/>
              </w:rPr>
            </w:pPr>
            <w:r>
              <w:rPr>
                <w:rFonts w:cs="Arial"/>
                <w:color w:val="0070C0"/>
                <w:sz w:val="20"/>
              </w:rPr>
              <w:t xml:space="preserve">Öffnet verschiedene </w:t>
            </w:r>
            <w:proofErr w:type="spellStart"/>
            <w:r>
              <w:rPr>
                <w:rFonts w:cs="Arial"/>
                <w:color w:val="0070C0"/>
                <w:sz w:val="20"/>
              </w:rPr>
              <w:t>fenster</w:t>
            </w:r>
            <w:proofErr w:type="spellEnd"/>
            <w:r>
              <w:rPr>
                <w:rFonts w:cs="Arial"/>
                <w:color w:val="0070C0"/>
                <w:sz w:val="20"/>
              </w:rPr>
              <w:t xml:space="preserve"> für die Ausgabe</w:t>
            </w:r>
            <w:r w:rsidR="006611F9">
              <w:rPr>
                <w:rFonts w:cs="Arial"/>
                <w:color w:val="0070C0"/>
                <w:sz w:val="20"/>
              </w:rPr>
              <w:t xml:space="preserve"> (Pingen)</w:t>
            </w:r>
            <w:r>
              <w:rPr>
                <w:rFonts w:cs="Arial"/>
                <w:color w:val="0070C0"/>
                <w:sz w:val="20"/>
              </w:rPr>
              <w:t>.</w:t>
            </w:r>
          </w:p>
          <w:p w14:paraId="37227516" w14:textId="77777777" w:rsidR="0016494F" w:rsidRDefault="0016494F" w:rsidP="00EC76CF">
            <w:pPr>
              <w:pStyle w:val="Tabelleneintrag"/>
              <w:tabs>
                <w:tab w:val="left" w:pos="430"/>
                <w:tab w:val="left" w:pos="1077"/>
                <w:tab w:val="left" w:pos="1927"/>
                <w:tab w:val="left" w:pos="2920"/>
                <w:tab w:val="left" w:pos="4621"/>
                <w:tab w:val="left" w:pos="5675"/>
              </w:tabs>
              <w:snapToGrid w:val="0"/>
            </w:pPr>
          </w:p>
        </w:tc>
      </w:tr>
    </w:tbl>
    <w:p w14:paraId="00FBA367" w14:textId="77777777" w:rsidR="0016494F" w:rsidRDefault="0016494F">
      <w:pPr>
        <w:spacing w:before="0" w:after="0"/>
        <w:rPr>
          <w:b/>
          <w:sz w:val="28"/>
        </w:rPr>
      </w:pPr>
    </w:p>
    <w:p w14:paraId="37245EB5" w14:textId="4EFABC3A" w:rsidR="0016494F" w:rsidRDefault="00B4268A" w:rsidP="0016494F">
      <w:pPr>
        <w:pStyle w:val="berschrift2"/>
      </w:pPr>
      <w:r>
        <w:t>Planung Meilensteine</w:t>
      </w:r>
      <w:r w:rsidR="00B70BF5">
        <w:t xml:space="preserve"> (</w:t>
      </w:r>
      <w:proofErr w:type="spellStart"/>
      <w:r w:rsidR="00B70BF5">
        <w:t>LB1</w:t>
      </w:r>
      <w:proofErr w:type="spellEnd"/>
      <w:r w:rsidR="00B70BF5">
        <w:t xml:space="preserve"> / </w:t>
      </w:r>
      <w:proofErr w:type="spellStart"/>
      <w:r w:rsidR="00B70BF5">
        <w:t>LB2</w:t>
      </w:r>
      <w:proofErr w:type="spellEnd"/>
      <w:r w:rsidR="00B70BF5">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042AC948"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r w:rsidR="00366C6B">
              <w:rPr>
                <w:b w:val="0"/>
                <w:sz w:val="22"/>
                <w:szCs w:val="22"/>
              </w:rPr>
              <w:t xml:space="preserve">, </w:t>
            </w:r>
            <w:r w:rsidR="0062737A">
              <w:rPr>
                <w:b w:val="0"/>
                <w:sz w:val="22"/>
                <w:szCs w:val="22"/>
              </w:rPr>
              <w:t>Kollaboration</w:t>
            </w:r>
            <w:r w:rsidR="00990073">
              <w:rPr>
                <w:b w:val="0"/>
                <w:sz w:val="22"/>
                <w:szCs w:val="22"/>
              </w:rPr>
              <w:t>splattform, GitHub</w:t>
            </w:r>
            <w:r w:rsidR="000016ED">
              <w:rPr>
                <w:b w:val="0"/>
                <w:sz w:val="22"/>
                <w:szCs w:val="22"/>
              </w:rPr>
              <w:t xml:space="preserve"> </w:t>
            </w:r>
            <w:r w:rsidR="00ED6DB3">
              <w:rPr>
                <w:b w:val="0"/>
                <w:sz w:val="22"/>
                <w:szCs w:val="22"/>
              </w:rPr>
              <w:t>Repos *</w:t>
            </w:r>
            <w:r w:rsidR="000016ED">
              <w:rPr>
                <w:b w:val="0"/>
                <w:sz w:val="22"/>
                <w:szCs w:val="22"/>
              </w:rPr>
              <w:t>, Lehrerzugang</w:t>
            </w:r>
          </w:p>
          <w:p w14:paraId="794AD183" w14:textId="5651FA59"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7777777" w:rsidR="0016494F" w:rsidRPr="00B407BA" w:rsidRDefault="0016494F" w:rsidP="0016494F">
            <w:pPr>
              <w:pStyle w:val="berschrift2"/>
              <w:numPr>
                <w:ilvl w:val="0"/>
                <w:numId w:val="0"/>
              </w:numPr>
              <w:rPr>
                <w:b w:val="0"/>
                <w:sz w:val="22"/>
                <w:szCs w:val="22"/>
              </w:rPr>
            </w:pPr>
          </w:p>
        </w:tc>
        <w:tc>
          <w:tcPr>
            <w:tcW w:w="2085" w:type="dxa"/>
            <w:shd w:val="clear" w:color="auto" w:fill="F2F2F2"/>
          </w:tcPr>
          <w:p w14:paraId="1B3AE1F5" w14:textId="77777777" w:rsidR="0016494F" w:rsidRPr="00B407BA" w:rsidRDefault="0016494F" w:rsidP="0016494F">
            <w:pPr>
              <w:pStyle w:val="berschrift2"/>
              <w:numPr>
                <w:ilvl w:val="0"/>
                <w:numId w:val="0"/>
              </w:numPr>
              <w:rPr>
                <w:b w:val="0"/>
                <w:sz w:val="22"/>
                <w:szCs w:val="22"/>
              </w:rPr>
            </w:pPr>
          </w:p>
        </w:tc>
      </w:tr>
      <w:tr w:rsidR="00A542EC" w:rsidRPr="008A5948" w14:paraId="097AE826" w14:textId="77777777" w:rsidTr="00A542EC">
        <w:tc>
          <w:tcPr>
            <w:tcW w:w="546" w:type="dxa"/>
          </w:tcPr>
          <w:p w14:paraId="0D794514" w14:textId="77777777" w:rsidR="0016494F" w:rsidRPr="009E43C0" w:rsidRDefault="0016494F" w:rsidP="0016494F">
            <w:pPr>
              <w:pStyle w:val="berschrift2"/>
              <w:numPr>
                <w:ilvl w:val="0"/>
                <w:numId w:val="0"/>
              </w:numPr>
              <w:rPr>
                <w:bCs/>
                <w:sz w:val="22"/>
                <w:szCs w:val="22"/>
              </w:rPr>
            </w:pPr>
            <w:r w:rsidRPr="009E43C0">
              <w:rPr>
                <w:bCs/>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6FCD35F3"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Pr>
                <w:b w:val="0"/>
                <w:sz w:val="22"/>
                <w:szCs w:val="22"/>
              </w:rPr>
              <w:t xml:space="preserve">Funktionsmodell / GUI / </w:t>
            </w:r>
            <w:proofErr w:type="spellStart"/>
            <w:r>
              <w:rPr>
                <w:b w:val="0"/>
                <w:sz w:val="22"/>
                <w:szCs w:val="22"/>
              </w:rPr>
              <w:t>PAP</w:t>
            </w:r>
            <w:proofErr w:type="spellEnd"/>
            <w:r>
              <w:rPr>
                <w:b w:val="0"/>
                <w:sz w:val="22"/>
                <w:szCs w:val="22"/>
              </w:rPr>
              <w:t xml:space="preserve"> / Storyboard</w:t>
            </w:r>
            <w:r w:rsidRPr="008A5948">
              <w:rPr>
                <w:b w:val="0"/>
                <w:sz w:val="22"/>
                <w:szCs w:val="22"/>
              </w:rPr>
              <w:t>)</w:t>
            </w:r>
          </w:p>
        </w:tc>
        <w:tc>
          <w:tcPr>
            <w:tcW w:w="1607" w:type="dxa"/>
            <w:shd w:val="clear" w:color="auto" w:fill="F2F2F2"/>
          </w:tcPr>
          <w:p w14:paraId="551B0C57" w14:textId="77777777" w:rsidR="0016494F" w:rsidRPr="00B407BA" w:rsidRDefault="0016494F" w:rsidP="0016494F">
            <w:pPr>
              <w:pStyle w:val="berschrift2"/>
              <w:numPr>
                <w:ilvl w:val="0"/>
                <w:numId w:val="0"/>
              </w:numPr>
              <w:rPr>
                <w:b w:val="0"/>
                <w:sz w:val="22"/>
                <w:szCs w:val="22"/>
              </w:rPr>
            </w:pPr>
          </w:p>
        </w:tc>
        <w:tc>
          <w:tcPr>
            <w:tcW w:w="2085" w:type="dxa"/>
            <w:shd w:val="clear" w:color="auto" w:fill="F2F2F2"/>
          </w:tcPr>
          <w:p w14:paraId="09B54092" w14:textId="77777777" w:rsidR="0016494F" w:rsidRPr="00B407BA" w:rsidRDefault="0016494F" w:rsidP="0016494F">
            <w:pPr>
              <w:pStyle w:val="berschrift2"/>
              <w:numPr>
                <w:ilvl w:val="0"/>
                <w:numId w:val="0"/>
              </w:numPr>
              <w:rPr>
                <w:b w:val="0"/>
                <w:sz w:val="22"/>
                <w:szCs w:val="22"/>
              </w:rPr>
            </w:pPr>
          </w:p>
        </w:tc>
      </w:tr>
      <w:tr w:rsidR="00A542EC" w:rsidRPr="008A5948" w14:paraId="51DA8562" w14:textId="77777777" w:rsidTr="00A542EC">
        <w:tc>
          <w:tcPr>
            <w:tcW w:w="546" w:type="dxa"/>
          </w:tcPr>
          <w:p w14:paraId="4B28BBBE" w14:textId="2BB54234" w:rsidR="00B70BF5" w:rsidRPr="009E43C0" w:rsidRDefault="0016494F" w:rsidP="00B70BF5">
            <w:pPr>
              <w:pStyle w:val="berschrift2"/>
              <w:numPr>
                <w:ilvl w:val="0"/>
                <w:numId w:val="0"/>
              </w:numPr>
              <w:rPr>
                <w:bCs/>
                <w:sz w:val="22"/>
                <w:szCs w:val="22"/>
              </w:rPr>
            </w:pPr>
            <w:proofErr w:type="spellStart"/>
            <w:r w:rsidRPr="009E43C0">
              <w:rPr>
                <w:bCs/>
                <w:sz w:val="22"/>
                <w:szCs w:val="22"/>
              </w:rPr>
              <w:t>B2</w:t>
            </w:r>
            <w:proofErr w:type="spellEnd"/>
          </w:p>
        </w:tc>
        <w:tc>
          <w:tcPr>
            <w:tcW w:w="5084" w:type="dxa"/>
          </w:tcPr>
          <w:p w14:paraId="6DF34B6B" w14:textId="12D7D7B0" w:rsidR="00885DBC" w:rsidRPr="009E43C0" w:rsidRDefault="00885DBC" w:rsidP="00885DBC">
            <w:pPr>
              <w:pStyle w:val="berschrift2"/>
              <w:numPr>
                <w:ilvl w:val="0"/>
                <w:numId w:val="0"/>
              </w:numPr>
              <w:spacing w:before="0" w:after="0"/>
              <w:rPr>
                <w:color w:val="7030A0"/>
                <w:sz w:val="22"/>
                <w:szCs w:val="22"/>
              </w:rPr>
            </w:pPr>
            <w:r w:rsidRPr="009E43C0">
              <w:rPr>
                <w:color w:val="7030A0"/>
                <w:sz w:val="22"/>
                <w:szCs w:val="22"/>
              </w:rPr>
              <w:t>Teamaufgabe 2:</w:t>
            </w:r>
            <w:r w:rsidR="009E43C0" w:rsidRPr="009E43C0">
              <w:rPr>
                <w:color w:val="7030A0"/>
                <w:sz w:val="22"/>
                <w:szCs w:val="22"/>
              </w:rPr>
              <w:t xml:space="preserve"> (Nur </w:t>
            </w:r>
            <w:proofErr w:type="spellStart"/>
            <w:r w:rsidR="009E43C0" w:rsidRPr="009E43C0">
              <w:rPr>
                <w:color w:val="7030A0"/>
                <w:sz w:val="22"/>
                <w:szCs w:val="22"/>
              </w:rPr>
              <w:t>LB2</w:t>
            </w:r>
            <w:proofErr w:type="spellEnd"/>
            <w:r w:rsidR="009E43C0" w:rsidRPr="009E43C0">
              <w:rPr>
                <w:color w:val="7030A0"/>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77777777" w:rsidR="0016494F" w:rsidRPr="00B407BA" w:rsidRDefault="0016494F" w:rsidP="0016494F">
            <w:pPr>
              <w:pStyle w:val="berschrift2"/>
              <w:numPr>
                <w:ilvl w:val="0"/>
                <w:numId w:val="0"/>
              </w:numPr>
              <w:rPr>
                <w:b w:val="0"/>
                <w:sz w:val="22"/>
                <w:szCs w:val="22"/>
              </w:rPr>
            </w:pPr>
          </w:p>
        </w:tc>
        <w:tc>
          <w:tcPr>
            <w:tcW w:w="2085" w:type="dxa"/>
            <w:shd w:val="clear" w:color="auto" w:fill="F2F2F2"/>
          </w:tcPr>
          <w:p w14:paraId="6689DC6F" w14:textId="77777777" w:rsidR="0016494F" w:rsidRPr="00B407BA" w:rsidRDefault="0016494F" w:rsidP="0016494F">
            <w:pPr>
              <w:pStyle w:val="berschrift2"/>
              <w:numPr>
                <w:ilvl w:val="0"/>
                <w:numId w:val="0"/>
              </w:numPr>
              <w:rPr>
                <w:b w:val="0"/>
                <w:sz w:val="22"/>
                <w:szCs w:val="22"/>
              </w:rPr>
            </w:pPr>
          </w:p>
        </w:tc>
      </w:tr>
      <w:tr w:rsidR="00A542EC" w:rsidRPr="008A5948" w14:paraId="1FE11EDD" w14:textId="77777777" w:rsidTr="00A542EC">
        <w:tc>
          <w:tcPr>
            <w:tcW w:w="546" w:type="dxa"/>
          </w:tcPr>
          <w:p w14:paraId="473BF27E" w14:textId="77777777" w:rsidR="00A542EC" w:rsidRPr="009E43C0" w:rsidRDefault="00A542EC" w:rsidP="0016494F">
            <w:pPr>
              <w:pStyle w:val="berschrift2"/>
              <w:numPr>
                <w:ilvl w:val="0"/>
                <w:numId w:val="0"/>
              </w:numPr>
              <w:rPr>
                <w:bCs/>
                <w:sz w:val="22"/>
                <w:szCs w:val="22"/>
              </w:rPr>
            </w:pPr>
            <w:r w:rsidRPr="009E43C0">
              <w:rPr>
                <w:bCs/>
                <w:sz w:val="22"/>
                <w:szCs w:val="22"/>
              </w:rPr>
              <w:t>C</w:t>
            </w:r>
          </w:p>
        </w:tc>
        <w:tc>
          <w:tcPr>
            <w:tcW w:w="5084" w:type="dxa"/>
          </w:tcPr>
          <w:p w14:paraId="0972A9D8" w14:textId="05116A11" w:rsidR="00A542EC" w:rsidRPr="009D067C" w:rsidRDefault="00A542EC" w:rsidP="0097231F">
            <w:pPr>
              <w:pStyle w:val="berschrift2"/>
              <w:numPr>
                <w:ilvl w:val="0"/>
                <w:numId w:val="0"/>
              </w:numPr>
              <w:tabs>
                <w:tab w:val="left" w:pos="2895"/>
              </w:tabs>
              <w:spacing w:before="0" w:after="0"/>
              <w:rPr>
                <w:color w:val="7030A0"/>
                <w:sz w:val="22"/>
                <w:szCs w:val="22"/>
              </w:rPr>
            </w:pPr>
            <w:r w:rsidRPr="009D067C">
              <w:rPr>
                <w:color w:val="7030A0"/>
                <w:sz w:val="22"/>
                <w:szCs w:val="22"/>
              </w:rPr>
              <w:t xml:space="preserve">Einzelaufgabe </w:t>
            </w:r>
            <w:r w:rsidR="008703E4">
              <w:rPr>
                <w:color w:val="7030A0"/>
                <w:sz w:val="22"/>
                <w:szCs w:val="22"/>
              </w:rPr>
              <w:t>2 (</w:t>
            </w:r>
            <w:proofErr w:type="spellStart"/>
            <w:r w:rsidR="008703E4">
              <w:rPr>
                <w:color w:val="7030A0"/>
                <w:sz w:val="22"/>
                <w:szCs w:val="22"/>
              </w:rPr>
              <w:t>LB1</w:t>
            </w:r>
            <w:proofErr w:type="spellEnd"/>
            <w:r w:rsidR="008703E4">
              <w:rPr>
                <w:color w:val="7030A0"/>
                <w:sz w:val="22"/>
                <w:szCs w:val="22"/>
              </w:rPr>
              <w:t xml:space="preserve">) </w:t>
            </w:r>
            <w:r w:rsidR="005F23B7">
              <w:rPr>
                <w:color w:val="7030A0"/>
                <w:sz w:val="22"/>
                <w:szCs w:val="22"/>
              </w:rPr>
              <w:t>/</w:t>
            </w:r>
            <w:r w:rsidR="008703E4">
              <w:rPr>
                <w:color w:val="7030A0"/>
                <w:sz w:val="22"/>
                <w:szCs w:val="22"/>
              </w:rPr>
              <w:t xml:space="preserve"> 3 (</w:t>
            </w:r>
            <w:proofErr w:type="spellStart"/>
            <w:r w:rsidR="008703E4">
              <w:rPr>
                <w:color w:val="7030A0"/>
                <w:sz w:val="22"/>
                <w:szCs w:val="22"/>
              </w:rPr>
              <w:t>LB2</w:t>
            </w:r>
            <w:proofErr w:type="spellEnd"/>
            <w:r w:rsidR="008703E4">
              <w:rPr>
                <w:color w:val="7030A0"/>
                <w:sz w:val="22"/>
                <w:szCs w:val="22"/>
              </w:rPr>
              <w:t>)</w:t>
            </w:r>
            <w:r w:rsidRPr="009D067C">
              <w:rPr>
                <w:color w:val="7030A0"/>
                <w:sz w:val="22"/>
                <w:szCs w:val="22"/>
              </w:rPr>
              <w:t>:</w:t>
            </w:r>
            <w:r w:rsidR="0097231F">
              <w:rPr>
                <w:color w:val="7030A0"/>
                <w:sz w:val="22"/>
                <w:szCs w:val="22"/>
              </w:rPr>
              <w:tab/>
            </w:r>
          </w:p>
          <w:p w14:paraId="0EEA8961" w14:textId="77777777"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Abgabe Programmcode</w:t>
            </w:r>
            <w:r>
              <w:rPr>
                <w:b w:val="0"/>
                <w:sz w:val="22"/>
                <w:szCs w:val="22"/>
              </w:rPr>
              <w:t xml:space="preserve"> und Dokumentation</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77777777" w:rsidR="00A542EC" w:rsidRPr="00B407BA" w:rsidRDefault="00A542EC" w:rsidP="0016494F">
            <w:pPr>
              <w:pStyle w:val="berschrift2"/>
              <w:numPr>
                <w:ilvl w:val="0"/>
                <w:numId w:val="0"/>
              </w:numPr>
              <w:rPr>
                <w:b w:val="0"/>
                <w:sz w:val="22"/>
                <w:szCs w:val="22"/>
              </w:rPr>
            </w:pPr>
          </w:p>
        </w:tc>
        <w:tc>
          <w:tcPr>
            <w:tcW w:w="2085" w:type="dxa"/>
            <w:shd w:val="clear" w:color="auto" w:fill="F2F2F2"/>
          </w:tcPr>
          <w:p w14:paraId="36381096" w14:textId="77777777" w:rsidR="00A542EC" w:rsidRPr="00B407BA" w:rsidRDefault="00A542EC" w:rsidP="0016494F">
            <w:pPr>
              <w:pStyle w:val="berschrift2"/>
              <w:numPr>
                <w:ilvl w:val="0"/>
                <w:numId w:val="0"/>
              </w:numPr>
              <w:rPr>
                <w:b w:val="0"/>
                <w:sz w:val="22"/>
                <w:szCs w:val="22"/>
              </w:rPr>
            </w:pPr>
          </w:p>
        </w:tc>
      </w:tr>
      <w:tr w:rsidR="00A542EC" w:rsidRPr="008A5948" w14:paraId="51A613FE" w14:textId="77777777" w:rsidTr="00A542EC">
        <w:tc>
          <w:tcPr>
            <w:tcW w:w="546" w:type="dxa"/>
          </w:tcPr>
          <w:p w14:paraId="1A69CBFF" w14:textId="77777777" w:rsidR="0016494F" w:rsidRPr="009E43C0" w:rsidRDefault="0016494F" w:rsidP="0016494F">
            <w:pPr>
              <w:pStyle w:val="berschrift2"/>
              <w:numPr>
                <w:ilvl w:val="0"/>
                <w:numId w:val="0"/>
              </w:numPr>
              <w:rPr>
                <w:bCs/>
                <w:sz w:val="22"/>
                <w:szCs w:val="22"/>
              </w:rPr>
            </w:pPr>
            <w:proofErr w:type="spellStart"/>
            <w:r w:rsidRPr="009E43C0">
              <w:rPr>
                <w:bCs/>
                <w:sz w:val="22"/>
                <w:szCs w:val="22"/>
              </w:rPr>
              <w:t>C2</w:t>
            </w:r>
            <w:proofErr w:type="spellEnd"/>
          </w:p>
        </w:tc>
        <w:tc>
          <w:tcPr>
            <w:tcW w:w="5084" w:type="dxa"/>
          </w:tcPr>
          <w:p w14:paraId="5AD9EB72" w14:textId="06BEE438"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r w:rsidR="009E43C0">
              <w:rPr>
                <w:color w:val="7030A0"/>
                <w:sz w:val="22"/>
                <w:szCs w:val="22"/>
              </w:rPr>
              <w:t xml:space="preserve"> (Nur </w:t>
            </w:r>
            <w:proofErr w:type="spellStart"/>
            <w:r w:rsidR="009E43C0">
              <w:rPr>
                <w:color w:val="7030A0"/>
                <w:sz w:val="22"/>
                <w:szCs w:val="22"/>
              </w:rPr>
              <w:t>LB2</w:t>
            </w:r>
            <w:proofErr w:type="spellEnd"/>
            <w:r w:rsidR="009E43C0">
              <w:rPr>
                <w:color w:val="7030A0"/>
                <w:sz w:val="22"/>
                <w:szCs w:val="22"/>
              </w:rPr>
              <w:t>)</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B407BA" w:rsidRDefault="0016494F" w:rsidP="0016494F">
            <w:pPr>
              <w:pStyle w:val="berschrift2"/>
              <w:numPr>
                <w:ilvl w:val="0"/>
                <w:numId w:val="0"/>
              </w:numPr>
              <w:rPr>
                <w:b w:val="0"/>
                <w:sz w:val="22"/>
                <w:szCs w:val="22"/>
              </w:rPr>
            </w:pPr>
          </w:p>
        </w:tc>
        <w:tc>
          <w:tcPr>
            <w:tcW w:w="2085" w:type="dxa"/>
            <w:shd w:val="clear" w:color="auto" w:fill="F2F2F2"/>
          </w:tcPr>
          <w:p w14:paraId="3992D946" w14:textId="77777777" w:rsidR="0016494F" w:rsidRPr="00B407BA" w:rsidRDefault="0016494F" w:rsidP="0016494F">
            <w:pPr>
              <w:pStyle w:val="berschrift2"/>
              <w:numPr>
                <w:ilvl w:val="0"/>
                <w:numId w:val="0"/>
              </w:numPr>
              <w:rPr>
                <w:b w:val="0"/>
                <w:sz w:val="22"/>
                <w:szCs w:val="22"/>
              </w:rPr>
            </w:pPr>
          </w:p>
        </w:tc>
      </w:tr>
    </w:tbl>
    <w:p w14:paraId="09522691" w14:textId="77777777" w:rsidR="0016494F" w:rsidRDefault="0016494F">
      <w:pPr>
        <w:spacing w:before="0" w:after="0"/>
        <w:rPr>
          <w:b/>
          <w:sz w:val="28"/>
        </w:rPr>
      </w:pPr>
    </w:p>
    <w:p w14:paraId="1C66B7C0" w14:textId="25F562A3" w:rsidR="00ED6DB3" w:rsidRPr="00ED6DB3" w:rsidRDefault="00ED6DB3" w:rsidP="00ED6DB3">
      <w:pPr>
        <w:pStyle w:val="Textkrper"/>
        <w:rPr>
          <w:color w:val="FF0000"/>
        </w:rPr>
      </w:pPr>
      <w:r w:rsidRPr="00ED6DB3">
        <w:rPr>
          <w:color w:val="FF0000"/>
        </w:rPr>
        <w:t xml:space="preserve">*) Öffentliche GitHub-URLs im Ablageordner auf dem </w:t>
      </w:r>
      <w:proofErr w:type="spellStart"/>
      <w:r w:rsidRPr="00ED6DB3">
        <w:rPr>
          <w:color w:val="FF0000"/>
        </w:rPr>
        <w:t>BSCW</w:t>
      </w:r>
      <w:proofErr w:type="spellEnd"/>
      <w:r w:rsidRPr="00ED6DB3">
        <w:rPr>
          <w:color w:val="FF0000"/>
        </w:rPr>
        <w:t xml:space="preserve"> ablegen! (pro </w:t>
      </w:r>
      <w:r w:rsidR="00564FED">
        <w:rPr>
          <w:color w:val="FF0000"/>
        </w:rPr>
        <w:t>Team</w:t>
      </w:r>
      <w:r w:rsidRPr="00ED6DB3">
        <w:rPr>
          <w:color w:val="FF0000"/>
        </w:rPr>
        <w:t>)</w:t>
      </w:r>
    </w:p>
    <w:p w14:paraId="2BA40E4D" w14:textId="7948A2AA" w:rsidR="00ED6DB3" w:rsidRPr="006D7AC1" w:rsidRDefault="00ED6DB3" w:rsidP="00ED6DB3">
      <w:pPr>
        <w:pStyle w:val="Textkrper"/>
        <w:rPr>
          <w:b/>
          <w:i/>
          <w:lang w:eastAsia="de-DE"/>
        </w:rPr>
      </w:pPr>
      <w:r>
        <w:rPr>
          <w:color w:val="FF0000"/>
        </w:rPr>
        <w:t xml:space="preserve">Namenskonvention URL: </w:t>
      </w:r>
      <w:proofErr w:type="spellStart"/>
      <w:r w:rsidRPr="00ED6DB3">
        <w:rPr>
          <w:b/>
          <w:bCs/>
          <w:color w:val="FF0000"/>
        </w:rPr>
        <w:t>M122_Klasse_Thema_Name</w:t>
      </w:r>
      <w:r w:rsidR="00564FED">
        <w:rPr>
          <w:b/>
          <w:bCs/>
          <w:color w:val="FF0000"/>
        </w:rPr>
        <w:t>_Name</w:t>
      </w:r>
      <w:proofErr w:type="spellEnd"/>
      <w:r>
        <w:rPr>
          <w:color w:val="FF0000"/>
        </w:rPr>
        <w:t xml:space="preserve"> </w:t>
      </w:r>
      <w:r w:rsidRPr="006D7AC1">
        <w:rPr>
          <w:b/>
          <w:i/>
          <w:lang w:eastAsia="de-DE"/>
        </w:rPr>
        <w:t xml:space="preserve"> </w:t>
      </w:r>
    </w:p>
    <w:p w14:paraId="6AEFF253" w14:textId="4FC579BC"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149E6D4D" w:rsidR="00C63F49" w:rsidRDefault="00F76CED" w:rsidP="00F279D7">
      <w:pPr>
        <w:pStyle w:val="berschrift2"/>
      </w:pPr>
      <w:r>
        <w:t xml:space="preserve">Schematische Darstellung </w:t>
      </w:r>
      <w:r w:rsidR="00B51326">
        <w:t>der Funktionalität</w:t>
      </w:r>
      <w:r w:rsidR="002C40FA">
        <w:t xml:space="preserve">, sog. </w:t>
      </w:r>
      <w:r w:rsidR="00C041CA">
        <w:t>Funktionsmodell</w:t>
      </w:r>
      <w:r w:rsidR="00C041CA">
        <w:tab/>
      </w:r>
    </w:p>
    <w:p w14:paraId="119E1E2B" w14:textId="0CEF0403" w:rsidR="00C63F49" w:rsidRDefault="003B4375" w:rsidP="00240570">
      <w:pPr>
        <w:pStyle w:val="Textkrper"/>
        <w:rPr>
          <w:rFonts w:cs="Arial"/>
          <w:noProof/>
          <w:color w:val="0070C0"/>
          <w:sz w:val="20"/>
        </w:rPr>
      </w:pPr>
      <w:r>
        <w:rPr>
          <w:noProof/>
        </w:rPr>
        <mc:AlternateContent>
          <mc:Choice Requires="wpi">
            <w:drawing>
              <wp:anchor distT="0" distB="0" distL="114300" distR="114300" simplePos="0" relativeHeight="251677696" behindDoc="0" locked="0" layoutInCell="1" allowOverlap="1" wp14:anchorId="4554E552" wp14:editId="1984084B">
                <wp:simplePos x="0" y="0"/>
                <wp:positionH relativeFrom="column">
                  <wp:posOffset>2861945</wp:posOffset>
                </wp:positionH>
                <wp:positionV relativeFrom="paragraph">
                  <wp:posOffset>2108200</wp:posOffset>
                </wp:positionV>
                <wp:extent cx="216535" cy="240665"/>
                <wp:effectExtent l="38100" t="57150" r="12065" b="45085"/>
                <wp:wrapNone/>
                <wp:docPr id="22" name="Freihand 22"/>
                <wp:cNvGraphicFramePr/>
                <a:graphic xmlns:a="http://schemas.openxmlformats.org/drawingml/2006/main">
                  <a:graphicData uri="http://schemas.microsoft.com/office/word/2010/wordprocessingInk">
                    <w14:contentPart bwMode="auto" r:id="rId11">
                      <w14:nvContentPartPr>
                        <w14:cNvContentPartPr/>
                      </w14:nvContentPartPr>
                      <w14:xfrm>
                        <a:off x="0" y="0"/>
                        <a:ext cx="216535" cy="240665"/>
                      </w14:xfrm>
                    </w14:contentPart>
                  </a:graphicData>
                </a:graphic>
              </wp:anchor>
            </w:drawing>
          </mc:Choice>
          <mc:Fallback>
            <w:pict>
              <v:shapetype w14:anchorId="05CCFA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2" o:spid="_x0000_s1026" type="#_x0000_t75" style="position:absolute;margin-left:224.65pt;margin-top:165.3pt;width:18.45pt;height:20.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">
                <v:imagedata r:id="rId12" o:title=""/>
              </v:shape>
            </w:pict>
          </mc:Fallback>
        </mc:AlternateContent>
      </w:r>
      <w:r>
        <w:rPr>
          <w:noProof/>
        </w:rPr>
        <mc:AlternateContent>
          <mc:Choice Requires="wpi">
            <w:drawing>
              <wp:anchor distT="0" distB="0" distL="114300" distR="114300" simplePos="0" relativeHeight="251671552" behindDoc="0" locked="0" layoutInCell="1" allowOverlap="1" wp14:anchorId="627B05F2" wp14:editId="370CA2E2">
                <wp:simplePos x="0" y="0"/>
                <wp:positionH relativeFrom="column">
                  <wp:posOffset>1057510</wp:posOffset>
                </wp:positionH>
                <wp:positionV relativeFrom="paragraph">
                  <wp:posOffset>1905268</wp:posOffset>
                </wp:positionV>
                <wp:extent cx="117000" cy="154440"/>
                <wp:effectExtent l="57150" t="57150" r="54610" b="55245"/>
                <wp:wrapNone/>
                <wp:docPr id="16" name="Freihand 16"/>
                <wp:cNvGraphicFramePr/>
                <a:graphic xmlns:a="http://schemas.openxmlformats.org/drawingml/2006/main">
                  <a:graphicData uri="http://schemas.microsoft.com/office/word/2010/wordprocessingInk">
                    <w14:contentPart bwMode="auto" r:id="rId13">
                      <w14:nvContentPartPr>
                        <w14:cNvContentPartPr/>
                      </w14:nvContentPartPr>
                      <w14:xfrm>
                        <a:off x="0" y="0"/>
                        <a:ext cx="117000" cy="154440"/>
                      </w14:xfrm>
                    </w14:contentPart>
                  </a:graphicData>
                </a:graphic>
              </wp:anchor>
            </w:drawing>
          </mc:Choice>
          <mc:Fallback>
            <w:pict>
              <v:shape w14:anchorId="33C272DC" id="Freihand 16" o:spid="_x0000_s1026" type="#_x0000_t75" style="position:absolute;margin-left:82.55pt;margin-top:149.3pt;width:10.6pt;height:1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">
                <v:imagedata r:id="rId14" o:title=""/>
              </v:shape>
            </w:pict>
          </mc:Fallback>
        </mc:AlternateContent>
      </w:r>
      <w:r>
        <w:rPr>
          <w:noProof/>
        </w:rPr>
        <mc:AlternateContent>
          <mc:Choice Requires="wpi">
            <w:drawing>
              <wp:anchor distT="0" distB="0" distL="114300" distR="114300" simplePos="0" relativeHeight="251670528" behindDoc="0" locked="0" layoutInCell="1" allowOverlap="1" wp14:anchorId="1E9BD3C0" wp14:editId="65845257">
                <wp:simplePos x="0" y="0"/>
                <wp:positionH relativeFrom="column">
                  <wp:posOffset>1099185</wp:posOffset>
                </wp:positionH>
                <wp:positionV relativeFrom="paragraph">
                  <wp:posOffset>970280</wp:posOffset>
                </wp:positionV>
                <wp:extent cx="126380" cy="210185"/>
                <wp:effectExtent l="57150" t="38100" r="45085" b="56515"/>
                <wp:wrapNone/>
                <wp:docPr id="15" name="Freihand 15"/>
                <wp:cNvGraphicFramePr/>
                <a:graphic xmlns:a="http://schemas.openxmlformats.org/drawingml/2006/main">
                  <a:graphicData uri="http://schemas.microsoft.com/office/word/2010/wordprocessingInk">
                    <w14:contentPart bwMode="auto" r:id="rId15">
                      <w14:nvContentPartPr>
                        <w14:cNvContentPartPr/>
                      </w14:nvContentPartPr>
                      <w14:xfrm>
                        <a:off x="0" y="0"/>
                        <a:ext cx="126380" cy="210185"/>
                      </w14:xfrm>
                    </w14:contentPart>
                  </a:graphicData>
                </a:graphic>
              </wp:anchor>
            </w:drawing>
          </mc:Choice>
          <mc:Fallback>
            <w:pict>
              <v:shape w14:anchorId="668A0B52" id="Freihand 15" o:spid="_x0000_s1026" type="#_x0000_t75" style="position:absolute;margin-left:85.85pt;margin-top:75.7pt;width:11.35pt;height:1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5D56486B" wp14:editId="44BD9E7E">
                <wp:simplePos x="0" y="0"/>
                <wp:positionH relativeFrom="column">
                  <wp:posOffset>2851785</wp:posOffset>
                </wp:positionH>
                <wp:positionV relativeFrom="paragraph">
                  <wp:posOffset>1168400</wp:posOffset>
                </wp:positionV>
                <wp:extent cx="125095" cy="240730"/>
                <wp:effectExtent l="57150" t="57150" r="27305" b="45085"/>
                <wp:wrapNone/>
                <wp:docPr id="11" name="Freihand 11"/>
                <wp:cNvGraphicFramePr/>
                <a:graphic xmlns:a="http://schemas.openxmlformats.org/drawingml/2006/main">
                  <a:graphicData uri="http://schemas.microsoft.com/office/word/2010/wordprocessingInk">
                    <w14:contentPart bwMode="auto" r:id="rId17">
                      <w14:nvContentPartPr>
                        <w14:cNvContentPartPr/>
                      </w14:nvContentPartPr>
                      <w14:xfrm>
                        <a:off x="0" y="0"/>
                        <a:ext cx="125095" cy="240730"/>
                      </w14:xfrm>
                    </w14:contentPart>
                  </a:graphicData>
                </a:graphic>
              </wp:anchor>
            </w:drawing>
          </mc:Choice>
          <mc:Fallback>
            <w:pict>
              <v:shape w14:anchorId="3AE8566C" id="Freihand 11" o:spid="_x0000_s1026" type="#_x0000_t75" style="position:absolute;margin-left:223.85pt;margin-top:91.3pt;width:11.25pt;height:2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5A0B1907" wp14:editId="189AE7E9">
                <wp:simplePos x="0" y="0"/>
                <wp:positionH relativeFrom="column">
                  <wp:posOffset>4824910</wp:posOffset>
                </wp:positionH>
                <wp:positionV relativeFrom="paragraph">
                  <wp:posOffset>1121668</wp:posOffset>
                </wp:positionV>
                <wp:extent cx="133560" cy="201240"/>
                <wp:effectExtent l="38100" t="57150" r="38100" b="46990"/>
                <wp:wrapNone/>
                <wp:docPr id="8" name="Freihand 8"/>
                <wp:cNvGraphicFramePr/>
                <a:graphic xmlns:a="http://schemas.openxmlformats.org/drawingml/2006/main">
                  <a:graphicData uri="http://schemas.microsoft.com/office/word/2010/wordprocessingInk">
                    <w14:contentPart bwMode="auto" r:id="rId19">
                      <w14:nvContentPartPr>
                        <w14:cNvContentPartPr/>
                      </w14:nvContentPartPr>
                      <w14:xfrm>
                        <a:off x="0" y="0"/>
                        <a:ext cx="133560" cy="201240"/>
                      </w14:xfrm>
                    </w14:contentPart>
                  </a:graphicData>
                </a:graphic>
              </wp:anchor>
            </w:drawing>
          </mc:Choice>
          <mc:Fallback>
            <w:pict>
              <v:shape w14:anchorId="32B857F4" id="Freihand 8" o:spid="_x0000_s1026" type="#_x0000_t75" style="position:absolute;margin-left:379.2pt;margin-top:87.6pt;width:11.9pt;height:1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">
                <v:imagedata r:id="rId20" o:title=""/>
              </v:shape>
            </w:pict>
          </mc:Fallback>
        </mc:AlternateContent>
      </w:r>
      <w:r>
        <w:rPr>
          <w:noProof/>
        </w:rPr>
        <mc:AlternateContent>
          <mc:Choice Requires="wpi">
            <w:drawing>
              <wp:anchor distT="0" distB="0" distL="114300" distR="114300" simplePos="0" relativeHeight="251662336" behindDoc="0" locked="0" layoutInCell="1" allowOverlap="1" wp14:anchorId="606450DB" wp14:editId="247FB10C">
                <wp:simplePos x="0" y="0"/>
                <wp:positionH relativeFrom="column">
                  <wp:posOffset>3923665</wp:posOffset>
                </wp:positionH>
                <wp:positionV relativeFrom="paragraph">
                  <wp:posOffset>542290</wp:posOffset>
                </wp:positionV>
                <wp:extent cx="140970" cy="131445"/>
                <wp:effectExtent l="38100" t="38100" r="49530" b="40005"/>
                <wp:wrapNone/>
                <wp:docPr id="7"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140970" cy="131445"/>
                      </w14:xfrm>
                    </w14:contentPart>
                  </a:graphicData>
                </a:graphic>
              </wp:anchor>
            </w:drawing>
          </mc:Choice>
          <mc:Fallback>
            <w:pict>
              <v:shape w14:anchorId="6B6F0959" id="Freihand 7" o:spid="_x0000_s1026" type="#_x0000_t75" style="position:absolute;margin-left:308.25pt;margin-top:42pt;width:12.5pt;height: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">
                <v:imagedata r:id="rId22" o:title=""/>
              </v:shape>
            </w:pict>
          </mc:Fallback>
        </mc:AlternateContent>
      </w:r>
      <w:r>
        <w:rPr>
          <w:noProof/>
        </w:rPr>
        <mc:AlternateContent>
          <mc:Choice Requires="wpi">
            <w:drawing>
              <wp:anchor distT="0" distB="0" distL="114300" distR="114300" simplePos="0" relativeHeight="251659264" behindDoc="0" locked="0" layoutInCell="1" allowOverlap="1" wp14:anchorId="1D2A9DA7" wp14:editId="24F21303">
                <wp:simplePos x="0" y="0"/>
                <wp:positionH relativeFrom="column">
                  <wp:posOffset>3950830</wp:posOffset>
                </wp:positionH>
                <wp:positionV relativeFrom="paragraph">
                  <wp:posOffset>-40532</wp:posOffset>
                </wp:positionV>
                <wp:extent cx="87840" cy="145440"/>
                <wp:effectExtent l="57150" t="38100" r="45720" b="45085"/>
                <wp:wrapNone/>
                <wp:docPr id="4" name="Freihand 4"/>
                <wp:cNvGraphicFramePr/>
                <a:graphic xmlns:a="http://schemas.openxmlformats.org/drawingml/2006/main">
                  <a:graphicData uri="http://schemas.microsoft.com/office/word/2010/wordprocessingInk">
                    <w14:contentPart bwMode="auto" r:id="rId23">
                      <w14:nvContentPartPr>
                        <w14:cNvContentPartPr/>
                      </w14:nvContentPartPr>
                      <w14:xfrm>
                        <a:off x="0" y="0"/>
                        <a:ext cx="87840" cy="145440"/>
                      </w14:xfrm>
                    </w14:contentPart>
                  </a:graphicData>
                </a:graphic>
              </wp:anchor>
            </w:drawing>
          </mc:Choice>
          <mc:Fallback>
            <w:pict>
              <v:shape w14:anchorId="22C782D8" id="Freihand 4" o:spid="_x0000_s1026" type="#_x0000_t75" style="position:absolute;margin-left:310.4pt;margin-top:-3.9pt;width:8.3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">
                <v:imagedata r:id="rId24" o:title=""/>
              </v:shape>
            </w:pict>
          </mc:Fallback>
        </mc:AlternateContent>
      </w:r>
      <w:r w:rsidR="00C63F49">
        <w:t>...</w:t>
      </w:r>
      <w:r w:rsidR="002B5ECF" w:rsidRPr="002B5ECF">
        <w:rPr>
          <w:rFonts w:cs="Arial"/>
          <w:noProof/>
          <w:color w:val="0070C0"/>
          <w:sz w:val="20"/>
        </w:rPr>
        <w:t xml:space="preserve"> </w:t>
      </w:r>
      <w:r w:rsidR="002B5ECF" w:rsidRPr="006611F9">
        <w:rPr>
          <w:rFonts w:cs="Arial"/>
          <w:noProof/>
          <w:color w:val="0070C0"/>
          <w:sz w:val="20"/>
        </w:rPr>
        <w:drawing>
          <wp:inline distT="0" distB="0" distL="0" distR="0" wp14:anchorId="1DA64C90" wp14:editId="0FD3F5A0">
            <wp:extent cx="5064760" cy="307340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760" cy="3073400"/>
                    </a:xfrm>
                    <a:prstGeom prst="rect">
                      <a:avLst/>
                    </a:prstGeom>
                  </pic:spPr>
                </pic:pic>
              </a:graphicData>
            </a:graphic>
          </wp:inline>
        </w:drawing>
      </w:r>
    </w:p>
    <w:p w14:paraId="0EADD471" w14:textId="636BF527" w:rsidR="002B5ECF" w:rsidRDefault="002B5ECF" w:rsidP="00240570">
      <w:pPr>
        <w:pStyle w:val="Textkrper"/>
        <w:rPr>
          <w:rFonts w:cs="Arial"/>
          <w:noProof/>
          <w:color w:val="0070C0"/>
          <w:sz w:val="20"/>
        </w:rPr>
      </w:pPr>
      <w:r>
        <w:rPr>
          <w:rFonts w:cs="Arial"/>
          <w:noProof/>
          <w:color w:val="0070C0"/>
          <w:sz w:val="20"/>
        </w:rPr>
        <w:tab/>
      </w:r>
    </w:p>
    <w:p w14:paraId="3FA8C12B" w14:textId="6ACB042E" w:rsidR="002B5ECF" w:rsidRDefault="002B5ECF" w:rsidP="002B5ECF">
      <w:pPr>
        <w:pStyle w:val="Textkrper"/>
        <w:numPr>
          <w:ilvl w:val="0"/>
          <w:numId w:val="31"/>
        </w:numPr>
      </w:pPr>
      <w:r>
        <w:t>Das Passwortfenster wird geöffnet und man muss das Passwort "</w:t>
      </w:r>
      <w:proofErr w:type="spellStart"/>
      <w:r>
        <w:t>Lb2</w:t>
      </w:r>
      <w:proofErr w:type="spellEnd"/>
      <w:r>
        <w:t xml:space="preserve">" eingeben (egal ob klein- </w:t>
      </w:r>
      <w:proofErr w:type="gramStart"/>
      <w:r>
        <w:t>gross geschrieben</w:t>
      </w:r>
      <w:proofErr w:type="gramEnd"/>
      <w:r>
        <w:t>)</w:t>
      </w:r>
    </w:p>
    <w:p w14:paraId="096C44B0" w14:textId="62E34415" w:rsidR="002B5ECF" w:rsidRDefault="002B5ECF" w:rsidP="002B5ECF">
      <w:pPr>
        <w:pStyle w:val="Textkrper"/>
        <w:numPr>
          <w:ilvl w:val="0"/>
          <w:numId w:val="31"/>
        </w:numPr>
      </w:pPr>
      <w:r>
        <w:t xml:space="preserve">Man erreicht das Menü und kann dadurch </w:t>
      </w:r>
      <w:proofErr w:type="gramStart"/>
      <w:r>
        <w:t>entscheiden</w:t>
      </w:r>
      <w:proofErr w:type="gramEnd"/>
      <w:r>
        <w:t xml:space="preserve"> ob man Die Domaindaten auslesen will oder das USB </w:t>
      </w:r>
      <w:proofErr w:type="spellStart"/>
      <w:r>
        <w:t>BackUP</w:t>
      </w:r>
      <w:proofErr w:type="spellEnd"/>
      <w:r>
        <w:t xml:space="preserve"> </w:t>
      </w:r>
      <w:proofErr w:type="spellStart"/>
      <w:r>
        <w:t>programm</w:t>
      </w:r>
      <w:proofErr w:type="spellEnd"/>
      <w:r>
        <w:t xml:space="preserve"> starten will</w:t>
      </w:r>
    </w:p>
    <w:p w14:paraId="43B7CC7E" w14:textId="548A0641" w:rsidR="004816C7" w:rsidRDefault="004816C7" w:rsidP="002B5ECF">
      <w:pPr>
        <w:pStyle w:val="Textkrper"/>
        <w:numPr>
          <w:ilvl w:val="0"/>
          <w:numId w:val="31"/>
        </w:numPr>
      </w:pPr>
      <w:r>
        <w:t xml:space="preserve">Das </w:t>
      </w:r>
      <w:proofErr w:type="spellStart"/>
      <w:r>
        <w:t>BackUP</w:t>
      </w:r>
      <w:proofErr w:type="spellEnd"/>
      <w:r>
        <w:t xml:space="preserve"> </w:t>
      </w:r>
      <w:proofErr w:type="spellStart"/>
      <w:r>
        <w:t>programm</w:t>
      </w:r>
      <w:proofErr w:type="spellEnd"/>
      <w:r>
        <w:t xml:space="preserve"> enthält die Optionen, auf welchem </w:t>
      </w:r>
      <w:proofErr w:type="gramStart"/>
      <w:r>
        <w:t>USB Stick</w:t>
      </w:r>
      <w:proofErr w:type="gramEnd"/>
      <w:r>
        <w:t xml:space="preserve"> das </w:t>
      </w:r>
      <w:proofErr w:type="spellStart"/>
      <w:r>
        <w:t>BackUP</w:t>
      </w:r>
      <w:proofErr w:type="spellEnd"/>
      <w:r>
        <w:t xml:space="preserve"> gespeichert werden soll. Die 2 Option ist es, dass man entscheiden kann welcher Ordner gespeichert wird und die 3 Option wäre, welche File Arten gespeichert werden sollen. Anschliessend kann man auf Run klicken und die angegebenen Daten werden auf dem entsprechenden </w:t>
      </w:r>
      <w:proofErr w:type="gramStart"/>
      <w:r>
        <w:t>USB Stick</w:t>
      </w:r>
      <w:proofErr w:type="gramEnd"/>
      <w:r>
        <w:t xml:space="preserve"> gespeichert.</w:t>
      </w:r>
    </w:p>
    <w:p w14:paraId="14A09C72" w14:textId="718BDE14" w:rsidR="002B5ECF" w:rsidRDefault="002B5ECF" w:rsidP="002B5ECF">
      <w:pPr>
        <w:pStyle w:val="Textkrper"/>
        <w:numPr>
          <w:ilvl w:val="0"/>
          <w:numId w:val="31"/>
        </w:numPr>
      </w:pPr>
      <w:r>
        <w:t xml:space="preserve">Entscheidet man sich für das Read out Domain Data erreicht man das 3 Fenster, auf diesem hat man 2 Optionen, Die Domäne auszuwählen und die Daten </w:t>
      </w:r>
      <w:proofErr w:type="gramStart"/>
      <w:r>
        <w:t>auswählen</w:t>
      </w:r>
      <w:proofErr w:type="gramEnd"/>
      <w:r>
        <w:t xml:space="preserve"> die man auslesen will</w:t>
      </w:r>
    </w:p>
    <w:p w14:paraId="1775AFEA" w14:textId="7C425A81" w:rsidR="002B5ECF" w:rsidRDefault="002B5ECF" w:rsidP="002B5ECF">
      <w:pPr>
        <w:pStyle w:val="Textkrper"/>
        <w:numPr>
          <w:ilvl w:val="0"/>
          <w:numId w:val="31"/>
        </w:numPr>
      </w:pPr>
      <w:r>
        <w:t xml:space="preserve">Wenn man den </w:t>
      </w:r>
      <w:proofErr w:type="spellStart"/>
      <w:r>
        <w:t>Choose</w:t>
      </w:r>
      <w:proofErr w:type="spellEnd"/>
      <w:r>
        <w:t xml:space="preserve"> Domain Button anklickt gelangt man zum </w:t>
      </w:r>
      <w:proofErr w:type="gramStart"/>
      <w:r>
        <w:t>Fenster</w:t>
      </w:r>
      <w:proofErr w:type="gramEnd"/>
      <w:r>
        <w:t xml:space="preserve"> in dem man den </w:t>
      </w:r>
      <w:proofErr w:type="spellStart"/>
      <w:r>
        <w:t>gewüschten</w:t>
      </w:r>
      <w:proofErr w:type="spellEnd"/>
      <w:r>
        <w:t xml:space="preserve"> URL der Domäne eingeben kann, es hat einen Button auf den man klicken kann um den URL zu testen, dieser öffnet den URL auf dem Standartbrowser. Klickt man auf Save wird der URL gespeichert und in der </w:t>
      </w:r>
      <w:proofErr w:type="spellStart"/>
      <w:r>
        <w:t>Textbox</w:t>
      </w:r>
      <w:proofErr w:type="spellEnd"/>
      <w:r>
        <w:t xml:space="preserve"> des Buttons vom 3 Fenster gespeichert.</w:t>
      </w:r>
    </w:p>
    <w:p w14:paraId="1896FED4" w14:textId="7425B115" w:rsidR="002B5ECF" w:rsidRDefault="002B5ECF" w:rsidP="002B5ECF">
      <w:pPr>
        <w:pStyle w:val="Textkrper"/>
        <w:numPr>
          <w:ilvl w:val="0"/>
          <w:numId w:val="31"/>
        </w:numPr>
      </w:pPr>
      <w:r>
        <w:t xml:space="preserve">Der nächste Schritt wäre der </w:t>
      </w:r>
      <w:proofErr w:type="spellStart"/>
      <w:r>
        <w:t>Choose</w:t>
      </w:r>
      <w:proofErr w:type="spellEnd"/>
      <w:r>
        <w:t xml:space="preserve"> Data Button, wenn dieser angeklickt </w:t>
      </w:r>
      <w:proofErr w:type="gramStart"/>
      <w:r>
        <w:t>wird</w:t>
      </w:r>
      <w:proofErr w:type="gramEnd"/>
      <w:r>
        <w:t xml:space="preserve"> gelangt man zum nächsten Fenster, auf diesem</w:t>
      </w:r>
      <w:r w:rsidR="004816C7">
        <w:t xml:space="preserve"> man auswählen kann ob man </w:t>
      </w:r>
      <w:r w:rsidR="004816C7">
        <w:lastRenderedPageBreak/>
        <w:t xml:space="preserve">die Metadaten der Domäne auslesen will ODER den HTML code der Domäne speichern will. Klickt man auf Save gelangt man wie beim Domänenauswählen zurück auf das 3 Fenster und es wird automatisch wieder in der </w:t>
      </w:r>
      <w:proofErr w:type="spellStart"/>
      <w:r w:rsidR="004816C7">
        <w:t>Textbox</w:t>
      </w:r>
      <w:proofErr w:type="spellEnd"/>
      <w:r w:rsidR="004816C7">
        <w:t xml:space="preserve"> des entsprechenden Buttons gespeichert.</w:t>
      </w:r>
    </w:p>
    <w:p w14:paraId="2D8C3840" w14:textId="4627CEA8" w:rsidR="004816C7" w:rsidRDefault="004816C7" w:rsidP="003B4375">
      <w:pPr>
        <w:pStyle w:val="Textkrper"/>
        <w:numPr>
          <w:ilvl w:val="0"/>
          <w:numId w:val="31"/>
        </w:numPr>
      </w:pPr>
      <w:r>
        <w:t xml:space="preserve">Wenn beide </w:t>
      </w:r>
      <w:proofErr w:type="spellStart"/>
      <w:r>
        <w:t>Textboxen</w:t>
      </w:r>
      <w:proofErr w:type="spellEnd"/>
      <w:r>
        <w:t xml:space="preserve"> gefüllt </w:t>
      </w:r>
      <w:proofErr w:type="gramStart"/>
      <w:r>
        <w:t>sind</w:t>
      </w:r>
      <w:proofErr w:type="gramEnd"/>
      <w:r>
        <w:t xml:space="preserve"> klickt man auf den Run and Exit Button, falls nichts ausgefüllt wurde oder beide ausgewählt wurden erscheint die Nachricht "</w:t>
      </w:r>
      <w:proofErr w:type="spellStart"/>
      <w:r w:rsidRPr="004816C7">
        <w:t>Please</w:t>
      </w:r>
      <w:proofErr w:type="spellEnd"/>
      <w:r w:rsidRPr="004816C7">
        <w:t xml:space="preserve"> </w:t>
      </w:r>
      <w:proofErr w:type="spellStart"/>
      <w:r w:rsidRPr="004816C7">
        <w:t>fill</w:t>
      </w:r>
      <w:proofErr w:type="spellEnd"/>
      <w:r w:rsidRPr="004816C7">
        <w:t xml:space="preserve"> out </w:t>
      </w:r>
      <w:proofErr w:type="spellStart"/>
      <w:r w:rsidRPr="004816C7">
        <w:t>this</w:t>
      </w:r>
      <w:proofErr w:type="spellEnd"/>
      <w:r w:rsidRPr="004816C7">
        <w:t xml:space="preserve"> </w:t>
      </w:r>
      <w:proofErr w:type="spellStart"/>
      <w:r w:rsidRPr="004816C7">
        <w:t>window</w:t>
      </w:r>
      <w:proofErr w:type="spellEnd"/>
      <w:r w:rsidRPr="004816C7">
        <w:t xml:space="preserve"> and </w:t>
      </w:r>
      <w:proofErr w:type="spellStart"/>
      <w:r w:rsidRPr="004816C7">
        <w:t>only</w:t>
      </w:r>
      <w:proofErr w:type="spellEnd"/>
      <w:r w:rsidRPr="004816C7">
        <w:t xml:space="preserve"> </w:t>
      </w:r>
      <w:proofErr w:type="spellStart"/>
      <w:r w:rsidRPr="004816C7">
        <w:t>choose</w:t>
      </w:r>
      <w:proofErr w:type="spellEnd"/>
      <w:r w:rsidRPr="004816C7">
        <w:t xml:space="preserve"> </w:t>
      </w:r>
      <w:proofErr w:type="spellStart"/>
      <w:r w:rsidRPr="004816C7">
        <w:t>one</w:t>
      </w:r>
      <w:proofErr w:type="spellEnd"/>
      <w:r w:rsidRPr="004816C7">
        <w:t xml:space="preserve"> </w:t>
      </w:r>
      <w:proofErr w:type="spellStart"/>
      <w:r w:rsidRPr="004816C7">
        <w:t>option</w:t>
      </w:r>
      <w:proofErr w:type="spellEnd"/>
      <w:r>
        <w:t>" ist alles korrekt, gelangt man entweder auf ein neues Fenster auf dem die Metadaten aufgelistet sind oder es speichert den HTML Code in eine bestimmte Directory</w:t>
      </w:r>
    </w:p>
    <w:p w14:paraId="3453A67C" w14:textId="4C95FBC7" w:rsidR="003243A1" w:rsidRDefault="003243A1" w:rsidP="003243A1">
      <w:pPr>
        <w:pStyle w:val="berschrift2"/>
      </w:pPr>
      <w:r>
        <w:t>Graphische Benutzer Schnittstelle (GUI)</w:t>
      </w:r>
      <w:r w:rsidR="003B6907">
        <w:t xml:space="preserve"> zur Konfiguration des Ablaufs</w:t>
      </w:r>
    </w:p>
    <w:p w14:paraId="0826A643" w14:textId="7039D899" w:rsidR="003243A1" w:rsidRDefault="003243A1" w:rsidP="003243A1">
      <w:pPr>
        <w:pStyle w:val="Textkrper"/>
      </w:pPr>
      <w:r>
        <w:t>Das zu erwartende GU</w:t>
      </w:r>
      <w:r w:rsidR="00C835E8">
        <w:t>I</w:t>
      </w:r>
      <w:r>
        <w:t xml:space="preserve"> ist h</w:t>
      </w:r>
      <w:r w:rsidR="0061531E">
        <w:t>i</w:t>
      </w:r>
      <w:r>
        <w:t>er dargestellt:</w:t>
      </w:r>
    </w:p>
    <w:p w14:paraId="4DC50931" w14:textId="652A6DA3" w:rsidR="003243A1" w:rsidRDefault="00B55F08" w:rsidP="003243A1">
      <w:pPr>
        <w:pStyle w:val="Textkrper"/>
      </w:pPr>
      <w:r>
        <w:rPr>
          <w:noProof/>
        </w:rPr>
        <mc:AlternateContent>
          <mc:Choice Requires="wpi">
            <w:drawing>
              <wp:anchor distT="0" distB="0" distL="114300" distR="114300" simplePos="0" relativeHeight="251683840" behindDoc="0" locked="0" layoutInCell="1" allowOverlap="1" wp14:anchorId="4398D21F" wp14:editId="1369F7A3">
                <wp:simplePos x="0" y="0"/>
                <wp:positionH relativeFrom="column">
                  <wp:posOffset>527050</wp:posOffset>
                </wp:positionH>
                <wp:positionV relativeFrom="paragraph">
                  <wp:posOffset>1257935</wp:posOffset>
                </wp:positionV>
                <wp:extent cx="120175" cy="193625"/>
                <wp:effectExtent l="57150" t="57150" r="51435" b="5461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20175" cy="193625"/>
                      </w14:xfrm>
                    </w14:contentPart>
                  </a:graphicData>
                </a:graphic>
              </wp:anchor>
            </w:drawing>
          </mc:Choice>
          <mc:Fallback>
            <w:pict>
              <v:shape w14:anchorId="53286C50" id="Freihand 12" o:spid="_x0000_s1026" type="#_x0000_t75" style="position:absolute;margin-left:40.8pt;margin-top:98.35pt;width:10.85pt;height:1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">
                <v:imagedata r:id="rId26" o:title=""/>
              </v:shape>
            </w:pict>
          </mc:Fallback>
        </mc:AlternateContent>
      </w:r>
      <w:r>
        <w:rPr>
          <w:noProof/>
        </w:rPr>
        <mc:AlternateContent>
          <mc:Choice Requires="wpi">
            <w:drawing>
              <wp:anchor distT="0" distB="0" distL="114300" distR="114300" simplePos="0" relativeHeight="251680768" behindDoc="0" locked="0" layoutInCell="1" allowOverlap="1" wp14:anchorId="59CCC455" wp14:editId="7B469A80">
                <wp:simplePos x="0" y="0"/>
                <wp:positionH relativeFrom="column">
                  <wp:posOffset>1170521</wp:posOffset>
                </wp:positionH>
                <wp:positionV relativeFrom="paragraph">
                  <wp:posOffset>1274594</wp:posOffset>
                </wp:positionV>
                <wp:extent cx="113400" cy="142920"/>
                <wp:effectExtent l="38100" t="38100" r="58420" b="47625"/>
                <wp:wrapNone/>
                <wp:docPr id="6" name="Freihand 6"/>
                <wp:cNvGraphicFramePr/>
                <a:graphic xmlns:a="http://schemas.openxmlformats.org/drawingml/2006/main">
                  <a:graphicData uri="http://schemas.microsoft.com/office/word/2010/wordprocessingInk">
                    <w14:contentPart bwMode="auto" r:id="rId27">
                      <w14:nvContentPartPr>
                        <w14:cNvContentPartPr/>
                      </w14:nvContentPartPr>
                      <w14:xfrm>
                        <a:off x="0" y="0"/>
                        <a:ext cx="113400" cy="142920"/>
                      </w14:xfrm>
                    </w14:contentPart>
                  </a:graphicData>
                </a:graphic>
              </wp:anchor>
            </w:drawing>
          </mc:Choice>
          <mc:Fallback>
            <w:pict>
              <v:shape w14:anchorId="4B88FF7D" id="Freihand 6" o:spid="_x0000_s1026" type="#_x0000_t75" style="position:absolute;margin-left:91.45pt;margin-top:99.65pt;width:10.35pt;height:12.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">
                <v:imagedata r:id="rId28" o:title=""/>
              </v:shape>
            </w:pict>
          </mc:Fallback>
        </mc:AlternateContent>
      </w:r>
      <w:r>
        <w:rPr>
          <w:noProof/>
        </w:rPr>
        <mc:AlternateContent>
          <mc:Choice Requires="wpi">
            <w:drawing>
              <wp:anchor distT="0" distB="0" distL="114300" distR="114300" simplePos="0" relativeHeight="251679744" behindDoc="0" locked="0" layoutInCell="1" allowOverlap="1" wp14:anchorId="0A355B98" wp14:editId="361892D3">
                <wp:simplePos x="0" y="0"/>
                <wp:positionH relativeFrom="column">
                  <wp:posOffset>721241</wp:posOffset>
                </wp:positionH>
                <wp:positionV relativeFrom="paragraph">
                  <wp:posOffset>649154</wp:posOffset>
                </wp:positionV>
                <wp:extent cx="125280" cy="136080"/>
                <wp:effectExtent l="57150" t="38100" r="46355" b="54610"/>
                <wp:wrapNone/>
                <wp:docPr id="5" name="Freihand 5"/>
                <wp:cNvGraphicFramePr/>
                <a:graphic xmlns:a="http://schemas.openxmlformats.org/drawingml/2006/main">
                  <a:graphicData uri="http://schemas.microsoft.com/office/word/2010/wordprocessingInk">
                    <w14:contentPart bwMode="auto" r:id="rId29">
                      <w14:nvContentPartPr>
                        <w14:cNvContentPartPr/>
                      </w14:nvContentPartPr>
                      <w14:xfrm>
                        <a:off x="0" y="0"/>
                        <a:ext cx="125280" cy="136080"/>
                      </w14:xfrm>
                    </w14:contentPart>
                  </a:graphicData>
                </a:graphic>
              </wp:anchor>
            </w:drawing>
          </mc:Choice>
          <mc:Fallback>
            <w:pict>
              <v:shape w14:anchorId="0FA6FD47" id="Freihand 5" o:spid="_x0000_s1026" type="#_x0000_t75" style="position:absolute;margin-left:56.1pt;margin-top:50.4pt;width:11.25pt;height:1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14:anchorId="405200F1" wp14:editId="73EF44C5">
                <wp:simplePos x="0" y="0"/>
                <wp:positionH relativeFrom="column">
                  <wp:posOffset>683441</wp:posOffset>
                </wp:positionH>
                <wp:positionV relativeFrom="paragraph">
                  <wp:posOffset>196994</wp:posOffset>
                </wp:positionV>
                <wp:extent cx="92160" cy="114120"/>
                <wp:effectExtent l="57150" t="38100" r="41275" b="57785"/>
                <wp:wrapNone/>
                <wp:docPr id="2" name="Freihand 2"/>
                <wp:cNvGraphicFramePr/>
                <a:graphic xmlns:a="http://schemas.openxmlformats.org/drawingml/2006/main">
                  <a:graphicData uri="http://schemas.microsoft.com/office/word/2010/wordprocessingInk">
                    <w14:contentPart bwMode="auto" r:id="rId31">
                      <w14:nvContentPartPr>
                        <w14:cNvContentPartPr/>
                      </w14:nvContentPartPr>
                      <w14:xfrm>
                        <a:off x="0" y="0"/>
                        <a:ext cx="92160" cy="114120"/>
                      </w14:xfrm>
                    </w14:contentPart>
                  </a:graphicData>
                </a:graphic>
              </wp:anchor>
            </w:drawing>
          </mc:Choice>
          <mc:Fallback>
            <w:pict>
              <v:shape w14:anchorId="50E70423" id="Freihand 2" o:spid="_x0000_s1026" type="#_x0000_t75" style="position:absolute;margin-left:53.1pt;margin-top:14.8pt;width:8.65pt;height:1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">
                <v:imagedata r:id="rId32" o:title=""/>
              </v:shape>
            </w:pict>
          </mc:Fallback>
        </mc:AlternateContent>
      </w:r>
      <w:r w:rsidR="00C63B88" w:rsidRPr="00C63B88">
        <w:rPr>
          <w:noProof/>
        </w:rPr>
        <w:drawing>
          <wp:inline distT="0" distB="0" distL="0" distR="0" wp14:anchorId="172948DD" wp14:editId="528D4308">
            <wp:extent cx="1438910" cy="1725295"/>
            <wp:effectExtent l="0" t="0" r="889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910" cy="1725295"/>
                    </a:xfrm>
                    <a:prstGeom prst="rect">
                      <a:avLst/>
                    </a:prstGeom>
                  </pic:spPr>
                </pic:pic>
              </a:graphicData>
            </a:graphic>
          </wp:inline>
        </w:drawing>
      </w:r>
    </w:p>
    <w:p w14:paraId="3B32E216" w14:textId="4763A33B" w:rsidR="00C63B88" w:rsidRDefault="00B55F08" w:rsidP="00C63B88">
      <w:pPr>
        <w:pStyle w:val="Textkrper"/>
        <w:numPr>
          <w:ilvl w:val="0"/>
          <w:numId w:val="32"/>
        </w:numPr>
      </w:pPr>
      <w:r>
        <w:t>Wird der C</w:t>
      </w:r>
      <w:proofErr w:type="spellStart"/>
      <w:r>
        <w:t>hoose</w:t>
      </w:r>
      <w:proofErr w:type="spellEnd"/>
      <w:r>
        <w:t xml:space="preserve"> Domain Button angeklickt kommt man zum </w:t>
      </w:r>
      <w:proofErr w:type="gramStart"/>
      <w:r>
        <w:t>Fenster</w:t>
      </w:r>
      <w:proofErr w:type="gramEnd"/>
      <w:r>
        <w:t xml:space="preserve"> in dem man auswählen kann welche Domäne man benutzen will. Wird diese auf dem Fenster gespeichert gelangt man zu diesem Fenster zurück und die Domäne wird im Textfeld angegeben</w:t>
      </w:r>
    </w:p>
    <w:p w14:paraId="5479F4A3" w14:textId="5174A4C6" w:rsidR="00B55F08" w:rsidRDefault="00B55F08" w:rsidP="00C63B88">
      <w:pPr>
        <w:pStyle w:val="Textkrper"/>
        <w:numPr>
          <w:ilvl w:val="0"/>
          <w:numId w:val="32"/>
        </w:numPr>
      </w:pPr>
      <w:r w:rsidRPr="00B55F08">
        <w:t xml:space="preserve">Wird der </w:t>
      </w:r>
      <w:proofErr w:type="spellStart"/>
      <w:r w:rsidRPr="00B55F08">
        <w:t>Choose</w:t>
      </w:r>
      <w:proofErr w:type="spellEnd"/>
      <w:r w:rsidRPr="00B55F08">
        <w:t xml:space="preserve"> Data Button a</w:t>
      </w:r>
      <w:r>
        <w:t xml:space="preserve">ngeklickt kommt man zum </w:t>
      </w:r>
      <w:proofErr w:type="gramStart"/>
      <w:r>
        <w:t>Fenster</w:t>
      </w:r>
      <w:proofErr w:type="gramEnd"/>
      <w:r>
        <w:t xml:space="preserve"> in dem man </w:t>
      </w:r>
      <w:proofErr w:type="spellStart"/>
      <w:r>
        <w:t>ausählen</w:t>
      </w:r>
      <w:proofErr w:type="spellEnd"/>
      <w:r>
        <w:t xml:space="preserve"> kann ob man die Metadaten der Domäne auslesen will oder den HTML Code herunterladen will. Wie beim </w:t>
      </w:r>
      <w:proofErr w:type="spellStart"/>
      <w:r>
        <w:t>Choose</w:t>
      </w:r>
      <w:proofErr w:type="spellEnd"/>
      <w:r>
        <w:t xml:space="preserve"> Domain Button, wird die getroffene Entscheidung zwischen </w:t>
      </w:r>
      <w:proofErr w:type="gramStart"/>
      <w:r>
        <w:t>HTML Code</w:t>
      </w:r>
      <w:proofErr w:type="gramEnd"/>
      <w:r>
        <w:t xml:space="preserve"> und </w:t>
      </w:r>
      <w:proofErr w:type="spellStart"/>
      <w:r>
        <w:t>Metadata</w:t>
      </w:r>
      <w:proofErr w:type="spellEnd"/>
      <w:r>
        <w:t xml:space="preserve"> gespeichert und in der </w:t>
      </w:r>
      <w:proofErr w:type="spellStart"/>
      <w:r>
        <w:t>Textbox</w:t>
      </w:r>
      <w:proofErr w:type="spellEnd"/>
      <w:r>
        <w:t xml:space="preserve"> des </w:t>
      </w:r>
      <w:proofErr w:type="spellStart"/>
      <w:r>
        <w:t>Choose</w:t>
      </w:r>
      <w:proofErr w:type="spellEnd"/>
      <w:r>
        <w:t xml:space="preserve"> Data </w:t>
      </w:r>
      <w:proofErr w:type="spellStart"/>
      <w:r>
        <w:t>buttons</w:t>
      </w:r>
      <w:proofErr w:type="spellEnd"/>
      <w:r>
        <w:t xml:space="preserve"> angezeigt</w:t>
      </w:r>
    </w:p>
    <w:p w14:paraId="02E22F47" w14:textId="3B11A264" w:rsidR="00B55F08" w:rsidRDefault="00B55F08" w:rsidP="00C63B88">
      <w:pPr>
        <w:pStyle w:val="Textkrper"/>
        <w:numPr>
          <w:ilvl w:val="0"/>
          <w:numId w:val="32"/>
        </w:numPr>
      </w:pPr>
      <w:r w:rsidRPr="00B55F08">
        <w:t>Der Run and Exit Button führt di</w:t>
      </w:r>
      <w:r>
        <w:t xml:space="preserve">e Funktionen aus, die Ausgewählten daten und </w:t>
      </w:r>
      <w:proofErr w:type="spellStart"/>
      <w:r>
        <w:t>domäne</w:t>
      </w:r>
      <w:proofErr w:type="spellEnd"/>
      <w:r>
        <w:t xml:space="preserve"> werden kombiniert und entsprechend ausgegeben. Bei den Metadaten </w:t>
      </w:r>
      <w:proofErr w:type="gramStart"/>
      <w:r>
        <w:t>Wird</w:t>
      </w:r>
      <w:proofErr w:type="gramEnd"/>
      <w:r>
        <w:t xml:space="preserve"> dies in einem separatem Fenster ausgegeben und beim HTML Code wird der HTML Code der ausgewählten Domäne in ein .</w:t>
      </w:r>
      <w:proofErr w:type="spellStart"/>
      <w:r>
        <w:t>txt</w:t>
      </w:r>
      <w:proofErr w:type="spellEnd"/>
      <w:r>
        <w:t xml:space="preserve"> File gespeichert.</w:t>
      </w:r>
    </w:p>
    <w:p w14:paraId="2E8FB616" w14:textId="1C102FC6" w:rsidR="00B55F08" w:rsidRPr="00B55F08" w:rsidRDefault="00B55F08" w:rsidP="00C63B88">
      <w:pPr>
        <w:pStyle w:val="Textkrper"/>
        <w:numPr>
          <w:ilvl w:val="0"/>
          <w:numId w:val="32"/>
        </w:numPr>
      </w:pPr>
      <w:r>
        <w:t xml:space="preserve">Der Back Button ermöglicht dem Benutzer sich </w:t>
      </w:r>
      <w:proofErr w:type="gramStart"/>
      <w:r>
        <w:t>zurück zu bewegen</w:t>
      </w:r>
      <w:proofErr w:type="gramEnd"/>
      <w:r>
        <w:t xml:space="preserve"> auf das Fenster auf dem man auswählte ob man die Daten auslesen möchte oder Das </w:t>
      </w:r>
      <w:proofErr w:type="spellStart"/>
      <w:r>
        <w:t>USBBackUp</w:t>
      </w:r>
      <w:proofErr w:type="spellEnd"/>
      <w:r>
        <w:t xml:space="preserve"> </w:t>
      </w:r>
      <w:proofErr w:type="spellStart"/>
      <w:r>
        <w:t>programm</w:t>
      </w:r>
      <w:proofErr w:type="spellEnd"/>
      <w:r>
        <w:t xml:space="preserve"> ausführen will</w:t>
      </w:r>
    </w:p>
    <w:p w14:paraId="1AFE8720" w14:textId="79278C4E" w:rsidR="003243A1" w:rsidRPr="000A3F28" w:rsidRDefault="003243A1" w:rsidP="003243A1">
      <w:pPr>
        <w:pStyle w:val="Textkrper"/>
        <w:rPr>
          <w:color w:val="0070C0"/>
        </w:rPr>
      </w:pPr>
      <w:r w:rsidRPr="000A3F28">
        <w:rPr>
          <w:color w:val="0070C0"/>
        </w:rPr>
        <w:t>(</w:t>
      </w:r>
      <w:proofErr w:type="gramStart"/>
      <w:r>
        <w:rPr>
          <w:color w:val="0070C0"/>
        </w:rPr>
        <w:t>GUI Formulare</w:t>
      </w:r>
      <w:proofErr w:type="gramEnd"/>
      <w:r w:rsidR="00925BC7">
        <w:rPr>
          <w:color w:val="0070C0"/>
        </w:rPr>
        <w:t xml:space="preserve"> mit Beschreibung</w:t>
      </w:r>
      <w:r w:rsidRPr="000A3F28">
        <w:rPr>
          <w:color w:val="0070C0"/>
        </w:rPr>
        <w:t>)</w:t>
      </w:r>
    </w:p>
    <w:p w14:paraId="3192A6CD" w14:textId="77777777" w:rsidR="003243A1" w:rsidRDefault="003243A1" w:rsidP="003243A1">
      <w:pPr>
        <w:pStyle w:val="Textkrper"/>
      </w:pPr>
    </w:p>
    <w:p w14:paraId="7DE66A24" w14:textId="09200E9E" w:rsidR="00ED7719" w:rsidRDefault="00ED7719" w:rsidP="00ED7719">
      <w:pPr>
        <w:pStyle w:val="berschrift2"/>
      </w:pPr>
      <w:r>
        <w:lastRenderedPageBreak/>
        <w:t>Ablauf</w:t>
      </w:r>
      <w:r w:rsidR="00C041CA">
        <w:t xml:space="preserve"> </w:t>
      </w:r>
      <w:r w:rsidR="00B51326">
        <w:t>der Automation</w:t>
      </w:r>
    </w:p>
    <w:p w14:paraId="2FC06422" w14:textId="7F8AFD62" w:rsidR="00B51326" w:rsidRDefault="004668C3" w:rsidP="00ED7719">
      <w:pPr>
        <w:pStyle w:val="Textkrper"/>
      </w:pPr>
      <w:r>
        <w:t xml:space="preserve">Die </w:t>
      </w:r>
      <w:proofErr w:type="spellStart"/>
      <w:r>
        <w:t>Adminansicht</w:t>
      </w:r>
      <w:proofErr w:type="spellEnd"/>
      <w:r>
        <w:t xml:space="preserve"> und Benutzeransicht </w:t>
      </w:r>
      <w:proofErr w:type="gramStart"/>
      <w:r>
        <w:t>ist</w:t>
      </w:r>
      <w:proofErr w:type="gramEnd"/>
      <w:r>
        <w:t xml:space="preserve"> gleich, der Unterschied ist, dass der Admin den Code dahinter kennt.</w:t>
      </w:r>
    </w:p>
    <w:p w14:paraId="12278ED7" w14:textId="129F99DC" w:rsidR="004668C3" w:rsidRDefault="004668C3" w:rsidP="00ED7719">
      <w:pPr>
        <w:pStyle w:val="Textkrper"/>
      </w:pPr>
      <w:r w:rsidRPr="006611F9">
        <w:rPr>
          <w:rFonts w:cs="Arial"/>
          <w:noProof/>
          <w:color w:val="0070C0"/>
          <w:sz w:val="20"/>
        </w:rPr>
        <w:drawing>
          <wp:inline distT="0" distB="0" distL="0" distR="0" wp14:anchorId="0FDE58E7" wp14:editId="6005506F">
            <wp:extent cx="5064760" cy="3073400"/>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760" cy="3073400"/>
                    </a:xfrm>
                    <a:prstGeom prst="rect">
                      <a:avLst/>
                    </a:prstGeom>
                  </pic:spPr>
                </pic:pic>
              </a:graphicData>
            </a:graphic>
          </wp:inline>
        </w:drawing>
      </w:r>
    </w:p>
    <w:p w14:paraId="78A35C02" w14:textId="1FCFD634" w:rsidR="00ED7719" w:rsidRPr="00ED7719" w:rsidRDefault="00ED7719" w:rsidP="00ED7719">
      <w:pPr>
        <w:pStyle w:val="Textkrper"/>
        <w:rPr>
          <w:color w:val="0070C0"/>
        </w:rPr>
      </w:pPr>
      <w:r w:rsidRPr="00ED7719">
        <w:rPr>
          <w:color w:val="0070C0"/>
        </w:rPr>
        <w:t>(</w:t>
      </w:r>
      <w:r w:rsidR="003243A1">
        <w:rPr>
          <w:color w:val="0070C0"/>
        </w:rPr>
        <w:t>Flussdiagramm (</w:t>
      </w:r>
      <w:proofErr w:type="spellStart"/>
      <w:r w:rsidR="003243A1">
        <w:rPr>
          <w:color w:val="0070C0"/>
        </w:rPr>
        <w:t>PAP</w:t>
      </w:r>
      <w:proofErr w:type="spellEnd"/>
      <w:r w:rsidR="00C31381">
        <w:rPr>
          <w:color w:val="0070C0"/>
        </w:rPr>
        <w:t xml:space="preserve"> / APIs: UML Aktivitätsdiagram</w:t>
      </w:r>
      <w:r w:rsidR="003243A1">
        <w:rPr>
          <w:color w:val="0070C0"/>
        </w:rPr>
        <w:t>)</w:t>
      </w:r>
      <w:r w:rsidRPr="00ED7719">
        <w:rPr>
          <w:color w:val="0070C0"/>
        </w:rPr>
        <w:t xml:space="preserve"> </w:t>
      </w:r>
      <w:r w:rsidR="003243A1">
        <w:rPr>
          <w:color w:val="0070C0"/>
        </w:rPr>
        <w:t xml:space="preserve">/ </w:t>
      </w:r>
      <w:r>
        <w:rPr>
          <w:color w:val="0070C0"/>
        </w:rPr>
        <w:t>Storyboard</w:t>
      </w:r>
      <w:r w:rsidRPr="00ED7719">
        <w:rPr>
          <w:color w:val="0070C0"/>
        </w:rPr>
        <w:t>)</w:t>
      </w:r>
    </w:p>
    <w:p w14:paraId="02C22CB5" w14:textId="77777777" w:rsidR="00F55A67" w:rsidRDefault="00F55A67">
      <w:pPr>
        <w:spacing w:before="0" w:after="0"/>
        <w:rPr>
          <w:b/>
          <w:sz w:val="28"/>
        </w:rPr>
      </w:pPr>
      <w:r>
        <w:br w:type="page"/>
      </w:r>
    </w:p>
    <w:p w14:paraId="59D3974E" w14:textId="4F837F94" w:rsidR="007E2BCE" w:rsidRDefault="007E2BCE" w:rsidP="000A3F28">
      <w:pPr>
        <w:pStyle w:val="berschrift1"/>
      </w:pPr>
      <w:r>
        <w:lastRenderedPageBreak/>
        <w:t>Testvorschrift (</w:t>
      </w:r>
      <w:proofErr w:type="spellStart"/>
      <w:r w:rsidR="009A4E69" w:rsidRPr="009A4E69">
        <w:rPr>
          <w:color w:val="7030A0"/>
        </w:rPr>
        <w:t>LB2</w:t>
      </w:r>
      <w:proofErr w:type="spellEnd"/>
      <w:r w:rsidR="009A4E69" w:rsidRPr="009A4E69">
        <w:rPr>
          <w:color w:val="7030A0"/>
        </w:rPr>
        <w:t xml:space="preserve"> Meilenstein </w:t>
      </w:r>
      <w:proofErr w:type="spellStart"/>
      <w:r w:rsidR="009A4E69" w:rsidRPr="009A4E69">
        <w:rPr>
          <w:color w:val="7030A0"/>
        </w:rPr>
        <w:t>B2</w:t>
      </w:r>
      <w:proofErr w:type="spellEnd"/>
      <w:r w:rsidR="009A4E69" w:rsidRPr="009A4E69">
        <w:rPr>
          <w:color w:val="7030A0"/>
        </w:rPr>
        <w:t xml:space="preserve">: </w:t>
      </w:r>
      <w:r w:rsidRPr="009A4E69">
        <w:rPr>
          <w:color w:val="7030A0"/>
        </w:rPr>
        <w:t>Teamaufgabe 2</w:t>
      </w:r>
      <w:r>
        <w:t>)</w:t>
      </w:r>
    </w:p>
    <w:p w14:paraId="25606B79" w14:textId="77777777" w:rsidR="007E2BCE" w:rsidRDefault="007E2BCE" w:rsidP="007E2BCE">
      <w:pPr>
        <w:pStyle w:val="Textkrper"/>
      </w:pPr>
    </w:p>
    <w:p w14:paraId="223E9CF2" w14:textId="517D5D0A" w:rsidR="00B372A5" w:rsidRDefault="000702CB" w:rsidP="007E2BCE">
      <w:pPr>
        <w:pStyle w:val="Textkrper"/>
      </w:pPr>
      <w:r>
        <w:object w:dxaOrig="1520" w:dyaOrig="987" w14:anchorId="5732C35B">
          <v:shape id="_x0000_i1026" type="#_x0000_t75" style="width:75.85pt;height:49.3pt" o:ole="">
            <v:imagedata r:id="rId34" o:title=""/>
          </v:shape>
          <o:OLEObject Type="Embed" ProgID="Word.Document.12" ShapeID="_x0000_i1026" DrawAspect="Icon" ObjectID="_1768123199" r:id="rId35">
            <o:FieldCodes>\s</o:FieldCodes>
          </o:OLEObject>
        </w:object>
      </w:r>
    </w:p>
    <w:p w14:paraId="5F95B367" w14:textId="203AC92A" w:rsidR="00B372A5" w:rsidRDefault="00B372A5" w:rsidP="000A3F28">
      <w:pPr>
        <w:pStyle w:val="berschrift1"/>
      </w:pPr>
      <w:r>
        <w:t>Testprotokoll (</w:t>
      </w:r>
      <w:proofErr w:type="spellStart"/>
      <w:r w:rsidR="00021A85" w:rsidRPr="009A4E69">
        <w:rPr>
          <w:color w:val="7030A0"/>
        </w:rPr>
        <w:t>LB2</w:t>
      </w:r>
      <w:proofErr w:type="spellEnd"/>
      <w:r w:rsidR="00021A85" w:rsidRPr="009A4E69">
        <w:rPr>
          <w:color w:val="7030A0"/>
        </w:rPr>
        <w:t xml:space="preserve"> Meilenstein </w:t>
      </w:r>
      <w:proofErr w:type="spellStart"/>
      <w:r w:rsidR="00021A85">
        <w:rPr>
          <w:color w:val="7030A0"/>
        </w:rPr>
        <w:t>C</w:t>
      </w:r>
      <w:r w:rsidR="00021A85" w:rsidRPr="009A4E69">
        <w:rPr>
          <w:color w:val="7030A0"/>
        </w:rPr>
        <w:t>2</w:t>
      </w:r>
      <w:proofErr w:type="spellEnd"/>
      <w:r w:rsidR="00021A85" w:rsidRPr="009A4E69">
        <w:rPr>
          <w:color w:val="7030A0"/>
        </w:rPr>
        <w:t xml:space="preserve">: </w:t>
      </w:r>
      <w:r w:rsidR="00C70E34">
        <w:rPr>
          <w:color w:val="7030A0"/>
        </w:rPr>
        <w:t>individuelle A</w:t>
      </w:r>
      <w:r w:rsidR="00021A85" w:rsidRPr="009A4E69">
        <w:rPr>
          <w:color w:val="7030A0"/>
        </w:rPr>
        <w:t xml:space="preserve">ufgabe </w:t>
      </w:r>
      <w:r w:rsidR="00021A85">
        <w:rPr>
          <w:color w:val="7030A0"/>
        </w:rPr>
        <w:t>4</w:t>
      </w:r>
      <w:r>
        <w:t>)</w:t>
      </w:r>
    </w:p>
    <w:p w14:paraId="0D106205" w14:textId="77777777" w:rsidR="00B372A5" w:rsidRDefault="00B372A5" w:rsidP="00B372A5">
      <w:pPr>
        <w:pStyle w:val="Textkrper"/>
      </w:pPr>
    </w:p>
    <w:bookmarkStart w:id="0" w:name="_MON_1768120226"/>
    <w:bookmarkEnd w:id="0"/>
    <w:p w14:paraId="655252C8" w14:textId="19C8AF4D" w:rsidR="00B372A5" w:rsidRPr="00240570" w:rsidRDefault="000702CB" w:rsidP="00B372A5">
      <w:pPr>
        <w:pStyle w:val="Textkrper"/>
      </w:pPr>
      <w:r>
        <w:object w:dxaOrig="1520" w:dyaOrig="987" w14:anchorId="42F9E4C1">
          <v:shape id="_x0000_i1025" type="#_x0000_t75" style="width:75.85pt;height:49.3pt" o:ole="">
            <v:imagedata r:id="rId34" o:title=""/>
          </v:shape>
          <o:OLEObject Type="Embed" ProgID="Word.Document.12" ShapeID="_x0000_i1025" DrawAspect="Icon" ObjectID="_1768123200" r:id="rId36">
            <o:FieldCodes>\s</o:FieldCodes>
          </o:OLEObject>
        </w:object>
      </w:r>
    </w:p>
    <w:p w14:paraId="3A150484" w14:textId="77777777" w:rsidR="00F55A67" w:rsidRDefault="00F55A67">
      <w:pPr>
        <w:spacing w:before="0" w:after="0"/>
        <w:rPr>
          <w:b/>
          <w:sz w:val="28"/>
        </w:rPr>
      </w:pPr>
      <w:r>
        <w:br w:type="page"/>
      </w:r>
    </w:p>
    <w:p w14:paraId="12008B01" w14:textId="6E39CA5B" w:rsidR="007E2BCE" w:rsidRDefault="00043CB1" w:rsidP="000A3F28">
      <w:pPr>
        <w:pStyle w:val="berschrift1"/>
      </w:pPr>
      <w:r>
        <w:lastRenderedPageBreak/>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1DACB47A" w:rsidR="00426571" w:rsidRDefault="00426571" w:rsidP="00426571">
      <w:pPr>
        <w:pStyle w:val="Textkrper"/>
      </w:pPr>
      <w:r>
        <w:t>Die erstellten Projekt-WPS-Scripts sind hier abgelegt</w:t>
      </w:r>
      <w:r w:rsidR="00817FD3">
        <w:t xml:space="preserve"> und </w:t>
      </w:r>
      <w:r w:rsidR="0013252F">
        <w:t xml:space="preserve">für </w:t>
      </w:r>
      <w:r w:rsidR="00817FD3">
        <w:t xml:space="preserve">Entwickler </w:t>
      </w:r>
      <w:r w:rsidR="0013252F">
        <w:t>dokumentiert</w:t>
      </w:r>
      <w:r>
        <w:t>:</w:t>
      </w:r>
    </w:p>
    <w:p w14:paraId="7314900E" w14:textId="2B518D53" w:rsidR="000A6831" w:rsidRPr="004E7FCE" w:rsidRDefault="007C33DE" w:rsidP="00426571">
      <w:pPr>
        <w:pStyle w:val="Textkrper"/>
        <w:rPr>
          <w:color w:val="000000" w:themeColor="text1"/>
        </w:rPr>
      </w:pPr>
      <w:r w:rsidRPr="004E7FCE">
        <w:rPr>
          <w:color w:val="000000" w:themeColor="text1"/>
        </w:rPr>
        <w:t xml:space="preserve">Öffentliche </w:t>
      </w:r>
      <w:r w:rsidR="0013252F" w:rsidRPr="004E7FCE">
        <w:rPr>
          <w:color w:val="000000" w:themeColor="text1"/>
        </w:rPr>
        <w:t>GitHub</w:t>
      </w:r>
      <w:r w:rsidRPr="004E7FCE">
        <w:rPr>
          <w:color w:val="000000" w:themeColor="text1"/>
        </w:rPr>
        <w:t>-URL</w:t>
      </w:r>
      <w:r w:rsidR="000A6831" w:rsidRPr="004E7FCE">
        <w:rPr>
          <w:color w:val="000000" w:themeColor="text1"/>
        </w:rPr>
        <w:t>s</w:t>
      </w:r>
      <w:r w:rsidRPr="004E7FCE">
        <w:rPr>
          <w:color w:val="000000" w:themeColor="text1"/>
        </w:rPr>
        <w:t xml:space="preserve"> im Ablageordner auf dem </w:t>
      </w:r>
      <w:proofErr w:type="spellStart"/>
      <w:r w:rsidRPr="004E7FCE">
        <w:rPr>
          <w:color w:val="000000" w:themeColor="text1"/>
        </w:rPr>
        <w:t>BSCW</w:t>
      </w:r>
      <w:proofErr w:type="spellEnd"/>
      <w:r w:rsidRPr="004E7FCE">
        <w:rPr>
          <w:color w:val="000000" w:themeColor="text1"/>
        </w:rPr>
        <w:t xml:space="preserve"> ablege</w:t>
      </w:r>
      <w:r w:rsidR="006D7AC1" w:rsidRPr="004E7FCE">
        <w:rPr>
          <w:color w:val="000000" w:themeColor="text1"/>
        </w:rPr>
        <w:t>n!</w:t>
      </w:r>
      <w:r w:rsidR="000A6831" w:rsidRPr="004E7FCE">
        <w:rPr>
          <w:color w:val="000000" w:themeColor="text1"/>
        </w:rPr>
        <w:t xml:space="preserve"> (pro </w:t>
      </w:r>
      <w:r w:rsidR="00564FED" w:rsidRPr="004E7FCE">
        <w:rPr>
          <w:color w:val="000000" w:themeColor="text1"/>
        </w:rPr>
        <w:t>Team</w:t>
      </w:r>
      <w:r w:rsidR="00ED6DB3" w:rsidRPr="004E7FCE">
        <w:rPr>
          <w:color w:val="000000" w:themeColor="text1"/>
        </w:rPr>
        <w:t>)</w:t>
      </w:r>
    </w:p>
    <w:p w14:paraId="7B520445" w14:textId="03A48D35" w:rsidR="00C70E34" w:rsidRPr="004E7FCE" w:rsidRDefault="000A6831" w:rsidP="00426571">
      <w:pPr>
        <w:pStyle w:val="Textkrper"/>
        <w:rPr>
          <w:b/>
          <w:i/>
          <w:color w:val="000000" w:themeColor="text1"/>
          <w:lang w:eastAsia="de-DE"/>
        </w:rPr>
      </w:pPr>
      <w:r w:rsidRPr="004E7FCE">
        <w:rPr>
          <w:color w:val="000000" w:themeColor="text1"/>
        </w:rPr>
        <w:t xml:space="preserve">Namenskonvention URL: </w:t>
      </w:r>
      <w:proofErr w:type="spellStart"/>
      <w:r w:rsidRPr="004E7FCE">
        <w:rPr>
          <w:b/>
          <w:bCs/>
          <w:color w:val="4F81BD" w:themeColor="accent1"/>
        </w:rPr>
        <w:t>M122_Klasse_Thema_Name</w:t>
      </w:r>
      <w:r w:rsidR="00564FED" w:rsidRPr="004E7FCE">
        <w:rPr>
          <w:b/>
          <w:bCs/>
          <w:color w:val="4F81BD" w:themeColor="accent1"/>
        </w:rPr>
        <w:t>_Name</w:t>
      </w:r>
      <w:proofErr w:type="spellEnd"/>
      <w:r w:rsidRPr="004E7FCE">
        <w:rPr>
          <w:color w:val="000000" w:themeColor="text1"/>
        </w:rPr>
        <w:t xml:space="preserve"> </w:t>
      </w:r>
      <w:r w:rsidR="007C33DE" w:rsidRPr="004E7FCE">
        <w:rPr>
          <w:b/>
          <w:i/>
          <w:color w:val="000000" w:themeColor="text1"/>
          <w:lang w:eastAsia="de-DE"/>
        </w:rPr>
        <w:t xml:space="preserve"> </w:t>
      </w:r>
    </w:p>
    <w:p w14:paraId="104669B3" w14:textId="3DC30A45" w:rsidR="00B372A5" w:rsidRPr="0027590B" w:rsidRDefault="004E7FCE" w:rsidP="007E2BCE">
      <w:pPr>
        <w:pStyle w:val="Textkrper"/>
        <w:rPr>
          <w:bCs/>
          <w:i/>
          <w:color w:val="FF0000"/>
          <w:lang w:eastAsia="de-DE"/>
        </w:rPr>
      </w:pPr>
      <w:r w:rsidRPr="0027590B">
        <w:rPr>
          <w:bCs/>
          <w:i/>
          <w:color w:val="FF0000"/>
          <w:lang w:eastAsia="de-DE"/>
        </w:rPr>
        <w:sym w:font="Wingdings" w:char="F0E0"/>
      </w:r>
      <w:r w:rsidRPr="0027590B">
        <w:rPr>
          <w:bCs/>
          <w:i/>
          <w:color w:val="FF0000"/>
          <w:lang w:eastAsia="de-DE"/>
        </w:rPr>
        <w:t xml:space="preserve"> </w:t>
      </w:r>
      <w:r w:rsidR="0027590B" w:rsidRPr="0027590B">
        <w:rPr>
          <w:bCs/>
          <w:i/>
          <w:color w:val="FF0000"/>
          <w:lang w:eastAsia="de-DE"/>
        </w:rPr>
        <w:t xml:space="preserve">Ein </w:t>
      </w:r>
      <w:r w:rsidR="001D34E7" w:rsidRPr="00DD582D">
        <w:rPr>
          <w:b/>
          <w:i/>
          <w:color w:val="FF0000"/>
          <w:lang w:eastAsia="de-DE"/>
        </w:rPr>
        <w:t>Branch</w:t>
      </w:r>
      <w:r w:rsidR="0027590B" w:rsidRPr="0027590B">
        <w:rPr>
          <w:bCs/>
          <w:i/>
          <w:color w:val="FF0000"/>
          <w:lang w:eastAsia="de-DE"/>
        </w:rPr>
        <w:t xml:space="preserve"> </w:t>
      </w:r>
      <w:r w:rsidR="0027590B">
        <w:rPr>
          <w:bCs/>
          <w:i/>
          <w:color w:val="FF0000"/>
          <w:lang w:eastAsia="de-DE"/>
        </w:rPr>
        <w:t>und separater Doku</w:t>
      </w:r>
      <w:r w:rsidR="004667E6">
        <w:rPr>
          <w:bCs/>
          <w:i/>
          <w:color w:val="FF0000"/>
          <w:lang w:eastAsia="de-DE"/>
        </w:rPr>
        <w:t>-O</w:t>
      </w:r>
      <w:r w:rsidR="0027590B">
        <w:rPr>
          <w:bCs/>
          <w:i/>
          <w:color w:val="FF0000"/>
          <w:lang w:eastAsia="de-DE"/>
        </w:rPr>
        <w:t xml:space="preserve">rdner </w:t>
      </w:r>
      <w:r w:rsidR="0027590B" w:rsidRPr="0027590B">
        <w:rPr>
          <w:bCs/>
          <w:i/>
          <w:color w:val="FF0000"/>
          <w:lang w:eastAsia="de-DE"/>
        </w:rPr>
        <w:t>pro Teammitglied erstellen</w:t>
      </w:r>
    </w:p>
    <w:p w14:paraId="70C87E8D" w14:textId="4BE0AF82" w:rsidR="00B372A5" w:rsidRDefault="00315CEE" w:rsidP="00315CEE">
      <w:pPr>
        <w:pStyle w:val="berschrift2"/>
      </w:pPr>
      <w:r>
        <w:t>Umfang / Abgrenzung</w:t>
      </w:r>
      <w:r w:rsidR="000D3CFC">
        <w:t xml:space="preserve"> / Änderungen gegenüber Design</w:t>
      </w:r>
    </w:p>
    <w:p w14:paraId="34D6CE52" w14:textId="424E82C5" w:rsidR="00326ECC" w:rsidRPr="00326ECC" w:rsidRDefault="006C7BEC" w:rsidP="007E2BCE">
      <w:pPr>
        <w:pStyle w:val="Textkrper"/>
        <w:rPr>
          <w:color w:val="0070C0"/>
        </w:rPr>
      </w:pPr>
      <w:r>
        <w:t xml:space="preserve">Ich konnte nicht die Metadaten und den </w:t>
      </w:r>
      <w:proofErr w:type="gramStart"/>
      <w:r>
        <w:t>HTML Code</w:t>
      </w:r>
      <w:proofErr w:type="gramEnd"/>
      <w:r>
        <w:t xml:space="preserve"> gleichzeitig ausführen, also habe ich mich entschieden, dass man nur 1 auswählen kann.</w:t>
      </w:r>
    </w:p>
    <w:p w14:paraId="5DB09C94" w14:textId="4413F789" w:rsidR="007256FF" w:rsidRDefault="00C63F49" w:rsidP="007E2BCE">
      <w:pPr>
        <w:pStyle w:val="berschrift2"/>
      </w:pPr>
      <w:r>
        <w:t>Funktionalität der Implementation.</w:t>
      </w:r>
    </w:p>
    <w:p w14:paraId="6395CB25" w14:textId="39CD663C" w:rsidR="007256FF" w:rsidRDefault="007256FF" w:rsidP="007E2BCE">
      <w:pPr>
        <w:pStyle w:val="Textkrper"/>
      </w:pPr>
      <w:r>
        <w:t xml:space="preserve">Zusätzlich zu der Inline-Dokumentation sind hier folgende Funktionen </w:t>
      </w:r>
      <w:r w:rsidR="00F72247">
        <w:t xml:space="preserve">/ Eventhandler </w:t>
      </w:r>
      <w:r>
        <w:t>detailliert beschrieben:</w:t>
      </w:r>
    </w:p>
    <w:p w14:paraId="635142DB" w14:textId="6607A5C9" w:rsidR="00315CEE" w:rsidRDefault="004668C3" w:rsidP="007E2BCE">
      <w:pPr>
        <w:pStyle w:val="Textkrper"/>
      </w:pPr>
      <w:r w:rsidRPr="006611F9">
        <w:rPr>
          <w:rFonts w:cs="Arial"/>
          <w:noProof/>
          <w:color w:val="0070C0"/>
          <w:sz w:val="20"/>
        </w:rPr>
        <w:drawing>
          <wp:inline distT="0" distB="0" distL="0" distR="0" wp14:anchorId="518918F8" wp14:editId="138FBC03">
            <wp:extent cx="5064760" cy="307340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760" cy="3073400"/>
                    </a:xfrm>
                    <a:prstGeom prst="rect">
                      <a:avLst/>
                    </a:prstGeom>
                  </pic:spPr>
                </pic:pic>
              </a:graphicData>
            </a:graphic>
          </wp:inline>
        </w:drawing>
      </w:r>
    </w:p>
    <w:p w14:paraId="4E70050F" w14:textId="77777777" w:rsidR="00637CB3" w:rsidRDefault="00637CB3" w:rsidP="007E2BCE">
      <w:pPr>
        <w:pStyle w:val="Textkrper"/>
      </w:pPr>
    </w:p>
    <w:p w14:paraId="78655C5E" w14:textId="66B6F3F8" w:rsidR="00637CB3" w:rsidRDefault="00637CB3" w:rsidP="007E2BCE">
      <w:pPr>
        <w:pStyle w:val="Textkrper"/>
      </w:pPr>
      <w:r w:rsidRPr="00637CB3">
        <w:lastRenderedPageBreak/>
        <w:drawing>
          <wp:inline distT="0" distB="0" distL="0" distR="0" wp14:anchorId="60F0C50E" wp14:editId="1FE3B002">
            <wp:extent cx="5939790" cy="189357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1893570"/>
                    </a:xfrm>
                    <a:prstGeom prst="rect">
                      <a:avLst/>
                    </a:prstGeom>
                  </pic:spPr>
                </pic:pic>
              </a:graphicData>
            </a:graphic>
          </wp:inline>
        </w:drawing>
      </w:r>
    </w:p>
    <w:p w14:paraId="78A294DB" w14:textId="77777777" w:rsidR="00637CB3" w:rsidRDefault="00637CB3" w:rsidP="007E2BCE">
      <w:pPr>
        <w:pStyle w:val="Textkrper"/>
      </w:pPr>
    </w:p>
    <w:p w14:paraId="0D41A8BB" w14:textId="24A4709E" w:rsidR="00C63F49" w:rsidRDefault="007256FF" w:rsidP="007E2BCE">
      <w:pPr>
        <w:pStyle w:val="Textkrper"/>
        <w:rPr>
          <w:color w:val="0070C0"/>
        </w:rPr>
      </w:pPr>
      <w:r w:rsidRPr="00FD1FAC">
        <w:rPr>
          <w:color w:val="0070C0"/>
        </w:rPr>
        <w:t>Ausführliche Beschreibung der internen Funktionen</w:t>
      </w:r>
      <w:r w:rsidR="005C4340">
        <w:rPr>
          <w:color w:val="0070C0"/>
        </w:rPr>
        <w:t xml:space="preserve"> (</w:t>
      </w:r>
      <w:r w:rsidR="00F72247">
        <w:rPr>
          <w:color w:val="0070C0"/>
        </w:rPr>
        <w:t>Eventhandler</w:t>
      </w:r>
      <w:r w:rsidR="005C4340">
        <w:rPr>
          <w:color w:val="0070C0"/>
        </w:rPr>
        <w:t xml:space="preserve"> wie </w:t>
      </w:r>
      <w:proofErr w:type="spellStart"/>
      <w:r w:rsidR="005C4340">
        <w:rPr>
          <w:color w:val="0070C0"/>
        </w:rPr>
        <w:t>z.B</w:t>
      </w:r>
      <w:proofErr w:type="spellEnd"/>
      <w:r w:rsidR="005C4340">
        <w:rPr>
          <w:color w:val="0070C0"/>
        </w:rPr>
        <w:t>: $</w:t>
      </w:r>
      <w:proofErr w:type="spellStart"/>
      <w:r w:rsidR="005C4340">
        <w:rPr>
          <w:color w:val="0070C0"/>
        </w:rPr>
        <w:t>btn_ok_Click</w:t>
      </w:r>
      <w:proofErr w:type="spellEnd"/>
      <w:r w:rsidR="005C4340">
        <w:rPr>
          <w:color w:val="0070C0"/>
        </w:rPr>
        <w:t>)</w:t>
      </w:r>
      <w:r w:rsidR="0071111B">
        <w:rPr>
          <w:color w:val="0070C0"/>
        </w:rPr>
        <w:t xml:space="preserve">, der </w:t>
      </w:r>
      <w:r w:rsidR="003D6FA0">
        <w:rPr>
          <w:color w:val="0070C0"/>
        </w:rPr>
        <w:t>Parameter</w:t>
      </w:r>
      <w:r w:rsidR="006F24F4">
        <w:rPr>
          <w:color w:val="0070C0"/>
        </w:rPr>
        <w:t xml:space="preserve"> und </w:t>
      </w:r>
      <w:r w:rsidR="0071111B">
        <w:rPr>
          <w:color w:val="0070C0"/>
        </w:rPr>
        <w:t xml:space="preserve">der </w:t>
      </w:r>
      <w:r w:rsidR="003D6FA0">
        <w:rPr>
          <w:color w:val="0070C0"/>
        </w:rPr>
        <w:t>Rückgabewerte</w:t>
      </w:r>
    </w:p>
    <w:p w14:paraId="4964C847" w14:textId="5D1CA3F1" w:rsidR="00557AA8" w:rsidRDefault="009845A3" w:rsidP="007E2BCE">
      <w:pPr>
        <w:pStyle w:val="Textkrper"/>
        <w:rPr>
          <w:color w:val="0070C0"/>
        </w:rPr>
      </w:pPr>
      <w:r w:rsidRPr="005C4340">
        <w:rPr>
          <w:b/>
          <w:bCs/>
          <w:color w:val="0070C0"/>
        </w:rPr>
        <w:t>Struktogramm</w:t>
      </w:r>
      <w:r>
        <w:rPr>
          <w:color w:val="0070C0"/>
        </w:rPr>
        <w:t xml:space="preserve"> </w:t>
      </w:r>
      <w:r w:rsidR="005C4340">
        <w:rPr>
          <w:color w:val="0070C0"/>
        </w:rPr>
        <w:t>(</w:t>
      </w:r>
      <w:proofErr w:type="spellStart"/>
      <w:r w:rsidR="005C4340">
        <w:rPr>
          <w:color w:val="0070C0"/>
        </w:rPr>
        <w:t>BET</w:t>
      </w:r>
      <w:proofErr w:type="spellEnd"/>
      <w:r w:rsidR="005C4340">
        <w:rPr>
          <w:color w:val="0070C0"/>
        </w:rPr>
        <w:t xml:space="preserve"> / SYS) oder </w:t>
      </w:r>
      <w:proofErr w:type="gramStart"/>
      <w:r w:rsidRPr="005C4340">
        <w:rPr>
          <w:b/>
          <w:bCs/>
          <w:color w:val="0070C0"/>
        </w:rPr>
        <w:t>UML Aktivitätsdiagramm</w:t>
      </w:r>
      <w:proofErr w:type="gramEnd"/>
      <w:r w:rsidR="005C4340">
        <w:rPr>
          <w:color w:val="0070C0"/>
        </w:rPr>
        <w:t xml:space="preserve"> (API)</w:t>
      </w:r>
    </w:p>
    <w:p w14:paraId="3A641BBE" w14:textId="77777777" w:rsidR="00557AA8" w:rsidRPr="00FD1FAC" w:rsidRDefault="00557AA8" w:rsidP="007E2BCE">
      <w:pPr>
        <w:pStyle w:val="Textkrper"/>
        <w:rPr>
          <w:color w:val="0070C0"/>
        </w:rPr>
      </w:pPr>
    </w:p>
    <w:p w14:paraId="4A75BCF0" w14:textId="77777777" w:rsidR="009E56C7" w:rsidRDefault="009E56C7">
      <w:pPr>
        <w:spacing w:before="0" w:after="0"/>
        <w:rPr>
          <w:b/>
          <w:sz w:val="28"/>
        </w:rPr>
      </w:pPr>
      <w:r>
        <w:br w:type="page"/>
      </w:r>
    </w:p>
    <w:p w14:paraId="214A85C6" w14:textId="4A9B7F76" w:rsidR="00B372A5" w:rsidRDefault="00B372A5" w:rsidP="000A3F28">
      <w:pPr>
        <w:pStyle w:val="berschrift1"/>
      </w:pPr>
      <w:r>
        <w:lastRenderedPageBreak/>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67C95705" w14:textId="6DB9D9B8" w:rsidR="0023569A" w:rsidRPr="00B372A5" w:rsidRDefault="004668C3" w:rsidP="00B372A5">
      <w:pPr>
        <w:pStyle w:val="Textkrper"/>
      </w:pPr>
      <w:r>
        <w:tab/>
      </w:r>
      <w:r w:rsidRPr="006611F9">
        <w:rPr>
          <w:rFonts w:cs="Arial"/>
          <w:noProof/>
          <w:color w:val="0070C0"/>
          <w:sz w:val="20"/>
        </w:rPr>
        <w:drawing>
          <wp:inline distT="0" distB="0" distL="0" distR="0" wp14:anchorId="0DE253D2" wp14:editId="3EB64906">
            <wp:extent cx="5064760" cy="3073400"/>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760" cy="3073400"/>
                    </a:xfrm>
                    <a:prstGeom prst="rect">
                      <a:avLst/>
                    </a:prstGeom>
                  </pic:spPr>
                </pic:pic>
              </a:graphicData>
            </a:graphic>
          </wp:inline>
        </w:drawing>
      </w:r>
      <w:r>
        <w:tab/>
      </w:r>
    </w:p>
    <w:p w14:paraId="3B2506AE" w14:textId="77777777" w:rsidR="00CE146C" w:rsidRDefault="00B372A5" w:rsidP="001745EE">
      <w:pPr>
        <w:pStyle w:val="berschrift2"/>
      </w:pPr>
      <w:r>
        <w:t>Installation</w:t>
      </w:r>
      <w:r w:rsidR="0023569A">
        <w:t>s</w:t>
      </w:r>
      <w:r w:rsidR="00CE146C">
        <w:t>anleitung für Administratoren</w:t>
      </w:r>
    </w:p>
    <w:p w14:paraId="56AF25EE" w14:textId="3CCC7E9D" w:rsidR="00CE146C" w:rsidRDefault="004668C3" w:rsidP="00CE146C">
      <w:r>
        <w:t xml:space="preserve">Das Programm ist Lokal abgespeichert. Möchte man es selber verwenden müsste man noch die </w:t>
      </w:r>
      <w:proofErr w:type="spellStart"/>
      <w:r>
        <w:t>Directories</w:t>
      </w:r>
      <w:proofErr w:type="spellEnd"/>
      <w:r>
        <w:t xml:space="preserve"> anpassen da diese nur auf meinem Lokal gerät existieren</w:t>
      </w:r>
      <w:r w:rsidR="00CE146C">
        <w:br/>
      </w:r>
    </w:p>
    <w:p w14:paraId="4791E172" w14:textId="1F7A3B77" w:rsidR="001745EE" w:rsidRDefault="001745EE" w:rsidP="001745EE">
      <w:pPr>
        <w:pStyle w:val="berschrift2"/>
      </w:pPr>
      <w:r>
        <w:t>Bedienungsanleitung</w:t>
      </w:r>
      <w:r w:rsidR="00CE146C">
        <w:t xml:space="preserve"> für Benutzer</w:t>
      </w:r>
    </w:p>
    <w:p w14:paraId="01D28BAA" w14:textId="7FC0F36A" w:rsidR="00B372A5" w:rsidRPr="009D41D5" w:rsidRDefault="004668C3">
      <w:r>
        <w:t>Das Programm ist genau beschrieben, jeder Button sagt welche Aktion er ausführen wird.</w:t>
      </w:r>
      <w:r w:rsidR="009D41D5">
        <w:br/>
      </w:r>
    </w:p>
    <w:sectPr w:rsidR="00B372A5" w:rsidRPr="009D41D5" w:rsidSect="00B902AC">
      <w:headerReference w:type="default" r:id="rId38"/>
      <w:footerReference w:type="default" r:id="rId39"/>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E98F" w14:textId="77777777" w:rsidR="00E25376" w:rsidRDefault="00E25376">
      <w:r>
        <w:separator/>
      </w:r>
    </w:p>
  </w:endnote>
  <w:endnote w:type="continuationSeparator" w:id="0">
    <w:p w14:paraId="5F2F7CF4" w14:textId="77777777" w:rsidR="00E25376" w:rsidRDefault="00E25376">
      <w:r>
        <w:continuationSeparator/>
      </w:r>
    </w:p>
  </w:endnote>
  <w:endnote w:type="continuationNotice" w:id="1">
    <w:p w14:paraId="253229DA" w14:textId="77777777" w:rsidR="00E25376" w:rsidRDefault="00E2537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C9C7" w14:textId="77777777" w:rsidR="00E25376" w:rsidRDefault="00E25376">
      <w:r>
        <w:separator/>
      </w:r>
    </w:p>
  </w:footnote>
  <w:footnote w:type="continuationSeparator" w:id="0">
    <w:p w14:paraId="0C863707" w14:textId="77777777" w:rsidR="00E25376" w:rsidRDefault="00E25376">
      <w:r>
        <w:continuationSeparator/>
      </w:r>
    </w:p>
  </w:footnote>
  <w:footnote w:type="continuationNotice" w:id="1">
    <w:p w14:paraId="6E774143" w14:textId="77777777" w:rsidR="00E25376" w:rsidRDefault="00E2537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040A31A6" w:rsidR="00B372A5" w:rsidRPr="002844A4" w:rsidRDefault="006C728F" w:rsidP="003B2AD5">
    <w:pPr>
      <w:pStyle w:val="Kopfzeile"/>
      <w:tabs>
        <w:tab w:val="clear" w:pos="9354"/>
        <w:tab w:val="left" w:pos="5670"/>
        <w:tab w:val="right" w:pos="9356"/>
      </w:tabs>
    </w:pPr>
    <w:proofErr w:type="spellStart"/>
    <w:r>
      <w:t>M122</w:t>
    </w:r>
    <w:proofErr w:type="spellEnd"/>
    <w:r>
      <w:t xml:space="preserve"> </w:t>
    </w:r>
    <w:r w:rsidR="00B372A5">
      <w:t>Abläufe mit Scripts automatisieren</w:t>
    </w:r>
    <w:r w:rsidR="000C1809">
      <w:tab/>
      <w:t>LB</w:t>
    </w:r>
    <w:r w:rsidR="00596C72">
      <w:rPr>
        <w:color w:val="0070C0"/>
      </w:rPr>
      <w:t xml:space="preserve"> Diego</w:t>
    </w:r>
  </w:p>
  <w:p w14:paraId="492439DC" w14:textId="635520E8"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r w:rsidR="00637CB3">
      <w:rPr>
        <w:sz w:val="28"/>
        <w:szCs w:val="28"/>
      </w:rPr>
      <w:t>Daten einer Domäne Auslesen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6B2FE0"/>
    <w:multiLevelType w:val="hybridMultilevel"/>
    <w:tmpl w:val="D65417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1AC2364"/>
    <w:multiLevelType w:val="hybridMultilevel"/>
    <w:tmpl w:val="D130B3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C49535C"/>
    <w:multiLevelType w:val="hybridMultilevel"/>
    <w:tmpl w:val="A6E8C368"/>
    <w:lvl w:ilvl="0" w:tplc="0ABEA07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70D48"/>
    <w:multiLevelType w:val="hybridMultilevel"/>
    <w:tmpl w:val="6D106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1C4A7B"/>
    <w:multiLevelType w:val="hybridMultilevel"/>
    <w:tmpl w:val="E60293E2"/>
    <w:lvl w:ilvl="0" w:tplc="211471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6828951">
    <w:abstractNumId w:val="8"/>
  </w:num>
  <w:num w:numId="2" w16cid:durableId="1603763169">
    <w:abstractNumId w:val="30"/>
  </w:num>
  <w:num w:numId="3" w16cid:durableId="182936193">
    <w:abstractNumId w:val="15"/>
  </w:num>
  <w:num w:numId="4" w16cid:durableId="1426613191">
    <w:abstractNumId w:val="27"/>
  </w:num>
  <w:num w:numId="5" w16cid:durableId="1424834330">
    <w:abstractNumId w:val="27"/>
  </w:num>
  <w:num w:numId="6" w16cid:durableId="922756847">
    <w:abstractNumId w:val="20"/>
  </w:num>
  <w:num w:numId="7" w16cid:durableId="372777677">
    <w:abstractNumId w:val="12"/>
  </w:num>
  <w:num w:numId="8" w16cid:durableId="2058123725">
    <w:abstractNumId w:val="19"/>
  </w:num>
  <w:num w:numId="9" w16cid:durableId="1368142189">
    <w:abstractNumId w:val="17"/>
  </w:num>
  <w:num w:numId="10" w16cid:durableId="1214661507">
    <w:abstractNumId w:val="14"/>
  </w:num>
  <w:num w:numId="11" w16cid:durableId="820510757">
    <w:abstractNumId w:val="0"/>
  </w:num>
  <w:num w:numId="12" w16cid:durableId="946430601">
    <w:abstractNumId w:val="21"/>
  </w:num>
  <w:num w:numId="13" w16cid:durableId="1865510029">
    <w:abstractNumId w:val="13"/>
  </w:num>
  <w:num w:numId="14" w16cid:durableId="1892228998">
    <w:abstractNumId w:val="22"/>
  </w:num>
  <w:num w:numId="15" w16cid:durableId="1259830649">
    <w:abstractNumId w:val="11"/>
  </w:num>
  <w:num w:numId="16" w16cid:durableId="1211113425">
    <w:abstractNumId w:val="25"/>
  </w:num>
  <w:num w:numId="17" w16cid:durableId="1085567495">
    <w:abstractNumId w:val="5"/>
  </w:num>
  <w:num w:numId="18" w16cid:durableId="278880501">
    <w:abstractNumId w:val="3"/>
  </w:num>
  <w:num w:numId="19" w16cid:durableId="483740649">
    <w:abstractNumId w:val="29"/>
  </w:num>
  <w:num w:numId="20" w16cid:durableId="1485048662">
    <w:abstractNumId w:val="7"/>
  </w:num>
  <w:num w:numId="21" w16cid:durableId="1086347693">
    <w:abstractNumId w:val="9"/>
  </w:num>
  <w:num w:numId="22" w16cid:durableId="269122653">
    <w:abstractNumId w:val="6"/>
  </w:num>
  <w:num w:numId="23" w16cid:durableId="560942166">
    <w:abstractNumId w:val="1"/>
  </w:num>
  <w:num w:numId="24" w16cid:durableId="772751375">
    <w:abstractNumId w:val="4"/>
  </w:num>
  <w:num w:numId="25" w16cid:durableId="301235035">
    <w:abstractNumId w:val="23"/>
  </w:num>
  <w:num w:numId="26" w16cid:durableId="443230004">
    <w:abstractNumId w:val="26"/>
  </w:num>
  <w:num w:numId="27" w16cid:durableId="256718112">
    <w:abstractNumId w:val="24"/>
  </w:num>
  <w:num w:numId="28" w16cid:durableId="3630742">
    <w:abstractNumId w:val="2"/>
  </w:num>
  <w:num w:numId="29" w16cid:durableId="27723910">
    <w:abstractNumId w:val="2"/>
  </w:num>
  <w:num w:numId="30" w16cid:durableId="1729068333">
    <w:abstractNumId w:val="2"/>
  </w:num>
  <w:num w:numId="31" w16cid:durableId="76680962">
    <w:abstractNumId w:val="16"/>
  </w:num>
  <w:num w:numId="32" w16cid:durableId="1472210151">
    <w:abstractNumId w:val="10"/>
  </w:num>
  <w:num w:numId="33" w16cid:durableId="893737893">
    <w:abstractNumId w:val="18"/>
  </w:num>
  <w:num w:numId="34" w16cid:durableId="5542035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16ED"/>
    <w:rsid w:val="0001216F"/>
    <w:rsid w:val="00014648"/>
    <w:rsid w:val="00021A85"/>
    <w:rsid w:val="00024DCC"/>
    <w:rsid w:val="00041AF8"/>
    <w:rsid w:val="00042697"/>
    <w:rsid w:val="00043CB1"/>
    <w:rsid w:val="0004783A"/>
    <w:rsid w:val="00056B93"/>
    <w:rsid w:val="0006588A"/>
    <w:rsid w:val="000702CB"/>
    <w:rsid w:val="00072195"/>
    <w:rsid w:val="000A3F28"/>
    <w:rsid w:val="000A6831"/>
    <w:rsid w:val="000A6F13"/>
    <w:rsid w:val="000A7E6B"/>
    <w:rsid w:val="000C1809"/>
    <w:rsid w:val="000D0786"/>
    <w:rsid w:val="000D3CFC"/>
    <w:rsid w:val="000F0FC0"/>
    <w:rsid w:val="0011434B"/>
    <w:rsid w:val="00130D47"/>
    <w:rsid w:val="0013252F"/>
    <w:rsid w:val="00132F3E"/>
    <w:rsid w:val="00140272"/>
    <w:rsid w:val="00140FFF"/>
    <w:rsid w:val="001470AB"/>
    <w:rsid w:val="00151AB6"/>
    <w:rsid w:val="00153214"/>
    <w:rsid w:val="00161A36"/>
    <w:rsid w:val="00161C1A"/>
    <w:rsid w:val="0016494F"/>
    <w:rsid w:val="001726E7"/>
    <w:rsid w:val="001745EE"/>
    <w:rsid w:val="0018554E"/>
    <w:rsid w:val="00191B2E"/>
    <w:rsid w:val="00195488"/>
    <w:rsid w:val="001B479D"/>
    <w:rsid w:val="001C3D38"/>
    <w:rsid w:val="001D34E7"/>
    <w:rsid w:val="0021004E"/>
    <w:rsid w:val="00217F1E"/>
    <w:rsid w:val="00225719"/>
    <w:rsid w:val="0023049B"/>
    <w:rsid w:val="00231595"/>
    <w:rsid w:val="0023421E"/>
    <w:rsid w:val="0023431F"/>
    <w:rsid w:val="0023569A"/>
    <w:rsid w:val="00240570"/>
    <w:rsid w:val="00247D2E"/>
    <w:rsid w:val="002506B9"/>
    <w:rsid w:val="00266422"/>
    <w:rsid w:val="0027590B"/>
    <w:rsid w:val="00283E3F"/>
    <w:rsid w:val="00285179"/>
    <w:rsid w:val="00291973"/>
    <w:rsid w:val="002A17D0"/>
    <w:rsid w:val="002A6823"/>
    <w:rsid w:val="002B5ECF"/>
    <w:rsid w:val="002C40FA"/>
    <w:rsid w:val="002C55B7"/>
    <w:rsid w:val="002E3C78"/>
    <w:rsid w:val="002F0F9D"/>
    <w:rsid w:val="002F4A80"/>
    <w:rsid w:val="00300DED"/>
    <w:rsid w:val="00301924"/>
    <w:rsid w:val="00315CEE"/>
    <w:rsid w:val="00316558"/>
    <w:rsid w:val="00322D60"/>
    <w:rsid w:val="003243A1"/>
    <w:rsid w:val="00326ECC"/>
    <w:rsid w:val="00337E19"/>
    <w:rsid w:val="003432D2"/>
    <w:rsid w:val="003505EA"/>
    <w:rsid w:val="003525B1"/>
    <w:rsid w:val="0035419A"/>
    <w:rsid w:val="0035474E"/>
    <w:rsid w:val="003633DF"/>
    <w:rsid w:val="00366C6B"/>
    <w:rsid w:val="00366D29"/>
    <w:rsid w:val="003671B5"/>
    <w:rsid w:val="00373A96"/>
    <w:rsid w:val="00377339"/>
    <w:rsid w:val="003923EA"/>
    <w:rsid w:val="003A3100"/>
    <w:rsid w:val="003B2AD5"/>
    <w:rsid w:val="003B4375"/>
    <w:rsid w:val="003B534F"/>
    <w:rsid w:val="003B6907"/>
    <w:rsid w:val="003C175D"/>
    <w:rsid w:val="003C68E1"/>
    <w:rsid w:val="003D2A4A"/>
    <w:rsid w:val="003D4990"/>
    <w:rsid w:val="003D5BF3"/>
    <w:rsid w:val="003D6FA0"/>
    <w:rsid w:val="003F002E"/>
    <w:rsid w:val="00400556"/>
    <w:rsid w:val="00410330"/>
    <w:rsid w:val="00416BAB"/>
    <w:rsid w:val="00426571"/>
    <w:rsid w:val="00445289"/>
    <w:rsid w:val="004479FE"/>
    <w:rsid w:val="00460C06"/>
    <w:rsid w:val="00460D20"/>
    <w:rsid w:val="00463D6F"/>
    <w:rsid w:val="0046419C"/>
    <w:rsid w:val="00464486"/>
    <w:rsid w:val="004647CA"/>
    <w:rsid w:val="00464ECE"/>
    <w:rsid w:val="004667E6"/>
    <w:rsid w:val="004668C3"/>
    <w:rsid w:val="004742FC"/>
    <w:rsid w:val="004816C7"/>
    <w:rsid w:val="00496436"/>
    <w:rsid w:val="004A001A"/>
    <w:rsid w:val="004A0FBF"/>
    <w:rsid w:val="004A31E8"/>
    <w:rsid w:val="004B5C00"/>
    <w:rsid w:val="004D43BB"/>
    <w:rsid w:val="004E57A9"/>
    <w:rsid w:val="004E7FCE"/>
    <w:rsid w:val="0050297F"/>
    <w:rsid w:val="00540174"/>
    <w:rsid w:val="005404F4"/>
    <w:rsid w:val="00543700"/>
    <w:rsid w:val="00543F17"/>
    <w:rsid w:val="00557AA8"/>
    <w:rsid w:val="0056360E"/>
    <w:rsid w:val="00564FED"/>
    <w:rsid w:val="00580DC1"/>
    <w:rsid w:val="0058455F"/>
    <w:rsid w:val="00596C72"/>
    <w:rsid w:val="005B15BD"/>
    <w:rsid w:val="005C1C0A"/>
    <w:rsid w:val="005C2076"/>
    <w:rsid w:val="005C4340"/>
    <w:rsid w:val="005C5878"/>
    <w:rsid w:val="005C6547"/>
    <w:rsid w:val="005D768A"/>
    <w:rsid w:val="005F23B7"/>
    <w:rsid w:val="005F4C1D"/>
    <w:rsid w:val="005F74C6"/>
    <w:rsid w:val="00606718"/>
    <w:rsid w:val="00611041"/>
    <w:rsid w:val="0061531E"/>
    <w:rsid w:val="0062737A"/>
    <w:rsid w:val="0063011B"/>
    <w:rsid w:val="00632399"/>
    <w:rsid w:val="00633050"/>
    <w:rsid w:val="00637CB3"/>
    <w:rsid w:val="00643B1C"/>
    <w:rsid w:val="00644051"/>
    <w:rsid w:val="0065763A"/>
    <w:rsid w:val="006611F9"/>
    <w:rsid w:val="0066468C"/>
    <w:rsid w:val="00674AA8"/>
    <w:rsid w:val="0068326B"/>
    <w:rsid w:val="00684B72"/>
    <w:rsid w:val="006856F9"/>
    <w:rsid w:val="00685BB9"/>
    <w:rsid w:val="0069015E"/>
    <w:rsid w:val="006915F0"/>
    <w:rsid w:val="00692D1D"/>
    <w:rsid w:val="006936A7"/>
    <w:rsid w:val="00695B07"/>
    <w:rsid w:val="006B7E9D"/>
    <w:rsid w:val="006C1649"/>
    <w:rsid w:val="006C2917"/>
    <w:rsid w:val="006C2A53"/>
    <w:rsid w:val="006C728F"/>
    <w:rsid w:val="006C7BEC"/>
    <w:rsid w:val="006D178C"/>
    <w:rsid w:val="006D4D46"/>
    <w:rsid w:val="006D7AC1"/>
    <w:rsid w:val="006E14BA"/>
    <w:rsid w:val="006F24F4"/>
    <w:rsid w:val="006F3EE7"/>
    <w:rsid w:val="006F6222"/>
    <w:rsid w:val="0071111B"/>
    <w:rsid w:val="00722379"/>
    <w:rsid w:val="007226A4"/>
    <w:rsid w:val="007256FF"/>
    <w:rsid w:val="007272DC"/>
    <w:rsid w:val="007276AC"/>
    <w:rsid w:val="00743ACC"/>
    <w:rsid w:val="00754F72"/>
    <w:rsid w:val="00755FD5"/>
    <w:rsid w:val="007676FF"/>
    <w:rsid w:val="00771FF5"/>
    <w:rsid w:val="00785541"/>
    <w:rsid w:val="00793BCF"/>
    <w:rsid w:val="00794B33"/>
    <w:rsid w:val="007A5B7F"/>
    <w:rsid w:val="007B2FCB"/>
    <w:rsid w:val="007B6FC0"/>
    <w:rsid w:val="007C33DE"/>
    <w:rsid w:val="007C71EB"/>
    <w:rsid w:val="007E02E6"/>
    <w:rsid w:val="007E1C3A"/>
    <w:rsid w:val="007E2BCE"/>
    <w:rsid w:val="008052A2"/>
    <w:rsid w:val="00817FD3"/>
    <w:rsid w:val="00825508"/>
    <w:rsid w:val="00846FC0"/>
    <w:rsid w:val="00861849"/>
    <w:rsid w:val="008703E4"/>
    <w:rsid w:val="00872449"/>
    <w:rsid w:val="008733A0"/>
    <w:rsid w:val="00877AA6"/>
    <w:rsid w:val="00881647"/>
    <w:rsid w:val="00881E08"/>
    <w:rsid w:val="00885DBC"/>
    <w:rsid w:val="00886D7C"/>
    <w:rsid w:val="00887237"/>
    <w:rsid w:val="008960F1"/>
    <w:rsid w:val="008A1A5C"/>
    <w:rsid w:val="008A5379"/>
    <w:rsid w:val="008C1342"/>
    <w:rsid w:val="008C57BF"/>
    <w:rsid w:val="008C7A3C"/>
    <w:rsid w:val="008D5998"/>
    <w:rsid w:val="008D5E55"/>
    <w:rsid w:val="008E5A27"/>
    <w:rsid w:val="008F6C1B"/>
    <w:rsid w:val="0090438E"/>
    <w:rsid w:val="009107B6"/>
    <w:rsid w:val="00912EC7"/>
    <w:rsid w:val="009161FB"/>
    <w:rsid w:val="009220E5"/>
    <w:rsid w:val="00925BC7"/>
    <w:rsid w:val="00930E85"/>
    <w:rsid w:val="0094483A"/>
    <w:rsid w:val="0094580F"/>
    <w:rsid w:val="009549F9"/>
    <w:rsid w:val="00956FEC"/>
    <w:rsid w:val="0097231F"/>
    <w:rsid w:val="009753C3"/>
    <w:rsid w:val="00976C8C"/>
    <w:rsid w:val="009845A3"/>
    <w:rsid w:val="00990073"/>
    <w:rsid w:val="009A4E69"/>
    <w:rsid w:val="009B4DF6"/>
    <w:rsid w:val="009D067C"/>
    <w:rsid w:val="009D41D5"/>
    <w:rsid w:val="009E2048"/>
    <w:rsid w:val="009E43C0"/>
    <w:rsid w:val="009E56C7"/>
    <w:rsid w:val="00A01502"/>
    <w:rsid w:val="00A048CD"/>
    <w:rsid w:val="00A17146"/>
    <w:rsid w:val="00A22ADE"/>
    <w:rsid w:val="00A25C90"/>
    <w:rsid w:val="00A3606E"/>
    <w:rsid w:val="00A44D45"/>
    <w:rsid w:val="00A45DC7"/>
    <w:rsid w:val="00A47D35"/>
    <w:rsid w:val="00A542EC"/>
    <w:rsid w:val="00A61488"/>
    <w:rsid w:val="00A66480"/>
    <w:rsid w:val="00A7239A"/>
    <w:rsid w:val="00A7265E"/>
    <w:rsid w:val="00A73DEE"/>
    <w:rsid w:val="00A74813"/>
    <w:rsid w:val="00A76009"/>
    <w:rsid w:val="00A94299"/>
    <w:rsid w:val="00A97A53"/>
    <w:rsid w:val="00AA7C27"/>
    <w:rsid w:val="00AB0981"/>
    <w:rsid w:val="00AD3172"/>
    <w:rsid w:val="00AD42DA"/>
    <w:rsid w:val="00AE4C92"/>
    <w:rsid w:val="00AE677D"/>
    <w:rsid w:val="00AE758A"/>
    <w:rsid w:val="00AF2E40"/>
    <w:rsid w:val="00B13347"/>
    <w:rsid w:val="00B16DA3"/>
    <w:rsid w:val="00B2181B"/>
    <w:rsid w:val="00B35160"/>
    <w:rsid w:val="00B372A5"/>
    <w:rsid w:val="00B4268A"/>
    <w:rsid w:val="00B433D1"/>
    <w:rsid w:val="00B51326"/>
    <w:rsid w:val="00B55F08"/>
    <w:rsid w:val="00B70BF5"/>
    <w:rsid w:val="00B82682"/>
    <w:rsid w:val="00B902AC"/>
    <w:rsid w:val="00BA034C"/>
    <w:rsid w:val="00BA18D2"/>
    <w:rsid w:val="00BA25D9"/>
    <w:rsid w:val="00BA7F29"/>
    <w:rsid w:val="00BB3D51"/>
    <w:rsid w:val="00BB4737"/>
    <w:rsid w:val="00BC754D"/>
    <w:rsid w:val="00BD3661"/>
    <w:rsid w:val="00BD6493"/>
    <w:rsid w:val="00BE0A12"/>
    <w:rsid w:val="00BE0CD5"/>
    <w:rsid w:val="00BE61F9"/>
    <w:rsid w:val="00BF313E"/>
    <w:rsid w:val="00C041CA"/>
    <w:rsid w:val="00C10DF1"/>
    <w:rsid w:val="00C158C4"/>
    <w:rsid w:val="00C31381"/>
    <w:rsid w:val="00C356F9"/>
    <w:rsid w:val="00C55324"/>
    <w:rsid w:val="00C63B88"/>
    <w:rsid w:val="00C63F49"/>
    <w:rsid w:val="00C64F9E"/>
    <w:rsid w:val="00C70E34"/>
    <w:rsid w:val="00C8064D"/>
    <w:rsid w:val="00C835E8"/>
    <w:rsid w:val="00C847E0"/>
    <w:rsid w:val="00C87068"/>
    <w:rsid w:val="00C93114"/>
    <w:rsid w:val="00C94EA8"/>
    <w:rsid w:val="00CA03D7"/>
    <w:rsid w:val="00CA11E0"/>
    <w:rsid w:val="00CA3283"/>
    <w:rsid w:val="00CA401E"/>
    <w:rsid w:val="00CA7765"/>
    <w:rsid w:val="00CB64E6"/>
    <w:rsid w:val="00CD0832"/>
    <w:rsid w:val="00CD4305"/>
    <w:rsid w:val="00CD54BB"/>
    <w:rsid w:val="00CE146C"/>
    <w:rsid w:val="00D009EE"/>
    <w:rsid w:val="00D027E4"/>
    <w:rsid w:val="00D204E4"/>
    <w:rsid w:val="00D20543"/>
    <w:rsid w:val="00D25779"/>
    <w:rsid w:val="00D30E3A"/>
    <w:rsid w:val="00D34801"/>
    <w:rsid w:val="00D47E21"/>
    <w:rsid w:val="00D6492F"/>
    <w:rsid w:val="00D706F5"/>
    <w:rsid w:val="00D70988"/>
    <w:rsid w:val="00D74931"/>
    <w:rsid w:val="00D76466"/>
    <w:rsid w:val="00DB0196"/>
    <w:rsid w:val="00DB66EC"/>
    <w:rsid w:val="00DD11A1"/>
    <w:rsid w:val="00DD582D"/>
    <w:rsid w:val="00DE29AF"/>
    <w:rsid w:val="00DF6003"/>
    <w:rsid w:val="00E06091"/>
    <w:rsid w:val="00E1258D"/>
    <w:rsid w:val="00E139A2"/>
    <w:rsid w:val="00E25376"/>
    <w:rsid w:val="00E37630"/>
    <w:rsid w:val="00E46B65"/>
    <w:rsid w:val="00E46C3D"/>
    <w:rsid w:val="00E51991"/>
    <w:rsid w:val="00E551C9"/>
    <w:rsid w:val="00E60167"/>
    <w:rsid w:val="00E629BE"/>
    <w:rsid w:val="00E62A54"/>
    <w:rsid w:val="00E62D70"/>
    <w:rsid w:val="00E6777A"/>
    <w:rsid w:val="00E71A11"/>
    <w:rsid w:val="00E72639"/>
    <w:rsid w:val="00E908FF"/>
    <w:rsid w:val="00E90F5C"/>
    <w:rsid w:val="00EB5311"/>
    <w:rsid w:val="00EC251C"/>
    <w:rsid w:val="00EC3E05"/>
    <w:rsid w:val="00EC76CF"/>
    <w:rsid w:val="00ED2CA4"/>
    <w:rsid w:val="00ED6DB3"/>
    <w:rsid w:val="00ED7719"/>
    <w:rsid w:val="00EE0E08"/>
    <w:rsid w:val="00EF12F6"/>
    <w:rsid w:val="00EF19AC"/>
    <w:rsid w:val="00EF1A98"/>
    <w:rsid w:val="00EF30AC"/>
    <w:rsid w:val="00EF6B41"/>
    <w:rsid w:val="00EF6CA3"/>
    <w:rsid w:val="00F077EB"/>
    <w:rsid w:val="00F1083A"/>
    <w:rsid w:val="00F162B5"/>
    <w:rsid w:val="00F2567E"/>
    <w:rsid w:val="00F2617B"/>
    <w:rsid w:val="00F26827"/>
    <w:rsid w:val="00F279D7"/>
    <w:rsid w:val="00F30286"/>
    <w:rsid w:val="00F319A1"/>
    <w:rsid w:val="00F32515"/>
    <w:rsid w:val="00F352EA"/>
    <w:rsid w:val="00F418A4"/>
    <w:rsid w:val="00F419EC"/>
    <w:rsid w:val="00F55A67"/>
    <w:rsid w:val="00F5764E"/>
    <w:rsid w:val="00F72247"/>
    <w:rsid w:val="00F7323B"/>
    <w:rsid w:val="00F75655"/>
    <w:rsid w:val="00F76CED"/>
    <w:rsid w:val="00F825CB"/>
    <w:rsid w:val="00F93834"/>
    <w:rsid w:val="00F976A6"/>
    <w:rsid w:val="00FA4231"/>
    <w:rsid w:val="00FA4B77"/>
    <w:rsid w:val="00FB4A22"/>
    <w:rsid w:val="00FB6C0D"/>
    <w:rsid w:val="00FB767A"/>
    <w:rsid w:val="00FC26F1"/>
    <w:rsid w:val="00FD1FAC"/>
    <w:rsid w:val="00FD5180"/>
    <w:rsid w:val="00FE75AD"/>
    <w:rsid w:val="00FE76B1"/>
    <w:rsid w:val="00FF7E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D1888017-A22D-4905-A801-47BE65EB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3040">
      <w:bodyDiv w:val="1"/>
      <w:marLeft w:val="0"/>
      <w:marRight w:val="0"/>
      <w:marTop w:val="0"/>
      <w:marBottom w:val="0"/>
      <w:divBdr>
        <w:top w:val="none" w:sz="0" w:space="0" w:color="auto"/>
        <w:left w:val="none" w:sz="0" w:space="0" w:color="auto"/>
        <w:bottom w:val="none" w:sz="0" w:space="0" w:color="auto"/>
        <w:right w:val="none" w:sz="0" w:space="0" w:color="auto"/>
      </w:divBdr>
      <w:divsChild>
        <w:div w:id="1379090188">
          <w:marLeft w:val="0"/>
          <w:marRight w:val="0"/>
          <w:marTop w:val="0"/>
          <w:marBottom w:val="0"/>
          <w:divBdr>
            <w:top w:val="none" w:sz="0" w:space="0" w:color="auto"/>
            <w:left w:val="none" w:sz="0" w:space="0" w:color="auto"/>
            <w:bottom w:val="none" w:sz="0" w:space="0" w:color="auto"/>
            <w:right w:val="none" w:sz="0" w:space="0" w:color="auto"/>
          </w:divBdr>
          <w:divsChild>
            <w:div w:id="12710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910">
      <w:bodyDiv w:val="1"/>
      <w:marLeft w:val="0"/>
      <w:marRight w:val="0"/>
      <w:marTop w:val="0"/>
      <w:marBottom w:val="0"/>
      <w:divBdr>
        <w:top w:val="none" w:sz="0" w:space="0" w:color="auto"/>
        <w:left w:val="none" w:sz="0" w:space="0" w:color="auto"/>
        <w:bottom w:val="none" w:sz="0" w:space="0" w:color="auto"/>
        <w:right w:val="none" w:sz="0" w:space="0" w:color="auto"/>
      </w:divBdr>
      <w:divsChild>
        <w:div w:id="1151365984">
          <w:marLeft w:val="0"/>
          <w:marRight w:val="0"/>
          <w:marTop w:val="0"/>
          <w:marBottom w:val="0"/>
          <w:divBdr>
            <w:top w:val="none" w:sz="0" w:space="0" w:color="auto"/>
            <w:left w:val="none" w:sz="0" w:space="0" w:color="auto"/>
            <w:bottom w:val="none" w:sz="0" w:space="0" w:color="auto"/>
            <w:right w:val="none" w:sz="0" w:space="0" w:color="auto"/>
          </w:divBdr>
          <w:divsChild>
            <w:div w:id="59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ink/ink6.xml"/><Relationship Id="rId34" Type="http://schemas.openxmlformats.org/officeDocument/2006/relationships/image" Target="media/image14.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png"/><Relationship Id="rId36" Type="http://schemas.openxmlformats.org/officeDocument/2006/relationships/package" Target="embeddings/Microsoft_Word_Document1.docx"/><Relationship Id="rId10" Type="http://schemas.openxmlformats.org/officeDocument/2006/relationships/image" Target="media/image1.png"/><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9.xml"/><Relationship Id="rId30" Type="http://schemas.openxmlformats.org/officeDocument/2006/relationships/image" Target="media/image11.png"/><Relationship Id="rId35" Type="http://schemas.openxmlformats.org/officeDocument/2006/relationships/package" Target="embeddings/Microsoft_Word_Document.docx"/></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43.418"/>
    </inkml:context>
    <inkml:brush xml:id="br0">
      <inkml:brushProperty name="width" value="0.05" units="cm"/>
      <inkml:brushProperty name="height" value="0.05" units="cm"/>
      <inkml:brushProperty name="color" value="#E71224"/>
    </inkml:brush>
  </inkml:definitions>
  <inkml:trace contextRef="#ctx0" brushRef="#br0">1 95 24575,'26'0'0,"0"1"0,0 1 0,0 1 0,0 2 0,48 14 0,-54-14-1365,-10-4-5461</inkml:trace>
  <inkml:trace contextRef="#ctx0" brushRef="#br0" timeOffset="1871">472 23 24575,'0'3'0,"0"-1"0,0 0 0,0 1 0,1-1 0,-1 0 0,0 1 0,1-1 0,0 0 0,-1 1 0,1-1 0,0 0 0,0 0 0,0 0 0,1 0 0,-1 0 0,0 0 0,4 3 0,-1-2 0,0 0 0,0-1 0,0 1 0,0-1 0,1 0 0,-1 0 0,1-1 0,5 2 0,16 2 0,-23-4 0,1-1 0,-1 1 0,0-1 0,0 1 0,0 0 0,1 0 0,-1 0 0,5 4 0,-7-4 0,0 0 0,0 0 0,0 0 0,0 0 0,0 0 0,-1 1 0,1-1 0,0 0 0,-1 1 0,1-1 0,-1 0 0,0 1 0,1-1 0,-1 1 0,0-1 0,0 1 0,0-1 0,0 0 0,0 1 0,0-1 0,0 1 0,0-1 0,-1 1 0,1-1 0,-1 3 0,-2 4 0,0 1 0,0-1 0,-9 16 0,-6 15 0,-31 81 0,4-10 0,36-82 0,0 0 0,-6 46 0,14-65 0,0-1 0,0 0 0,0-1 0,-1 1 0,0 0 0,-1-1 0,1 1 0,-5 7 0,7-15 1,0 1 1,0-1-1,0 0 0,0 0 0,0 0 0,0 0 0,-1 0 1,1 1-1,0-1 0,0 0 0,0 0 0,0 0 1,0 0-1,0 0 0,0 0 0,-1 0 0,1 1 0,0-1 1,0 0-1,0 0 0,0 0 0,0 0 0,0 0 0,-1 0 1,1 0-1,0 0 0,0 0 0,0 0 0,0 0 1,-1 0-1,1 0 0,0 0 0,0 0 0,0 0 0,0 0 1,-1 0-1,1 0 0,0 0 0,0 0 0,0 0 0,0 0 1,0 0-1,-1 0 0,1 0 0,0 0 0,0-1 1,0 1-1,0 0 0,0 0 0,0 0 0,-1 0 0,1 0 1,0 0-1,0 0 0,0-1 0,0 1 0,0 0 0,0 0 1,0-1-1,-3-8-1437,1-2-5390</inkml:trace>
  <inkml:trace contextRef="#ctx0" brushRef="#br0" timeOffset="2697.2">365 342 24575,'2'2'0,"3"1"0,2-1 0,3 0 0,0 0 0,2-1 0,0-1 0,-2 2 0,0 1 0,0-1 0</inkml:trace>
  <inkml:trace contextRef="#ctx0" brushRef="#br0" timeOffset="4331.84">483 48 24575,'0'-2'0,"-2"-1"0,-2 1 0,-4 0 0,1-2 0,-1 0 0,1-1 0,0 1 0,-2 0 0,0 1 0,-1 1 0,-1 1 0,-1 1 0,1-2 0,1-3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10:09:31.160"/>
    </inkml:context>
    <inkml:brush xml:id="br0">
      <inkml:brushProperty name="width" value="0.05" units="cm"/>
      <inkml:brushProperty name="height" value="0.05" units="cm"/>
      <inkml:brushProperty name="color" value="#E71224"/>
    </inkml:brush>
  </inkml:definitions>
  <inkml:trace contextRef="#ctx0" brushRef="#br0">1 74 24575,'0'-3'0,"1"-1"0,0 0 0,1 1 0,-1-1 0,0 0 0,1 1 0,0 0 0,0-1 0,0 1 0,0 0 0,0 0 0,1 0 0,0 0 0,-1 1 0,1-1 0,0 1 0,0-1 0,0 1 0,1 0 0,4-2 0,-6 3 0,0 0 0,1-1 0,-1 1 0,1 1 0,0-1 0,-1 0 0,1 1 0,0-1 0,-1 1 0,1 0 0,0 0 0,5 0 0,-6 0 0,-1 1 0,1-1 0,-1 1 0,1 0 0,-1-1 0,1 1 0,-1 0 0,1 0 0,-1 0 0,0 0 0,0 0 0,1 0 0,-1 0 0,0 0 0,0 1 0,0-1 0,0 0 0,0 1 0,-1-1 0,1 1 0,0-1 0,0 3 0,5 18 0,0 0 0,-2 0 0,-1 0 0,-1 0 0,-1 1 0,0-1 0,-6 38 0,5-57 0,-1 0 0,0-1 0,0 1 0,0 0 0,0-1 0,0 1 0,-1-1 0,1 1 0,-1-1 0,0 0 0,0 0 0,0 1 0,0-1 0,0-1 0,0 1 0,0 0 0,0 0 0,-1-1 0,1 1 0,-1-1 0,-4 2 0,3-1 0,1-1 0,0 1 0,0 0 0,0 0 0,0 0 0,0 1 0,0-1 0,1 1 0,-1 0 0,-3 5 0,5-8 0,1 1 0,0-1 0,0 1 0,0 0 0,-1-1 0,1 1 0,0 0 0,0-1 0,0 1 0,0 0 0,0-1 0,0 1 0,0 0 0,0 0 0,1-1 0,-1 1 0,0-1 0,0 1 0,0 0 0,1-1 0,-1 1 0,0 0 0,1-1 0,-1 1 0,1-1 0,-1 1 0,0-1 0,1 1 0,-1-1 0,1 1 0,-1-1 0,1 0 0,0 1 0,-1-1 0,1 1 0,-1-1 0,1 0 0,0 0 0,-1 1 0,1-1 0,0 0 0,-1 0 0,1 0 0,0 0 0,0 0 0,41 7 0,-31-6 0,4 1-95,178 22-1175,-178-23-5556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10:09:27.982"/>
    </inkml:context>
    <inkml:brush xml:id="br0">
      <inkml:brushProperty name="width" value="0.05" units="cm"/>
      <inkml:brushProperty name="height" value="0.05" units="cm"/>
      <inkml:brushProperty name="color" value="#E71224"/>
    </inkml:brush>
  </inkml:definitions>
  <inkml:trace contextRef="#ctx0" brushRef="#br0">0 166 24575,'4'0'0,"-1"-1"0,1 1 0,-1-1 0,0 0 0,1 0 0,-1-1 0,0 1 0,1 0 0,-1-1 0,0 0 0,0 0 0,0 0 0,4-4 0,37-39 0,-16 15 0,0 1 0,-22 21 0,2 1 0,-1-1 0,13-9 0,-20 17 0,1 0 0,-1 0 0,0 0 0,0 0 0,0 0 0,1 0 0,-1 0 0,0 0 0,0 0 0,1 0 0,-1 0 0,0 0 0,0 0 0,0 0 0,1 0 0,-1 1 0,0-1 0,0 0 0,0 0 0,1 0 0,-1 0 0,0 0 0,0 0 0,0 1 0,1-1 0,-1 0 0,0 0 0,0 0 0,0 0 0,0 1 0,0-1 0,0 0 0,1 0 0,-1 1 0,0-1 0,0 0 0,0 0 0,0 0 0,0 1 0,0-1 0,0 0 0,0 0 0,0 1 0,3 13 0,-3-11 0,34 155 0,-20-71 3,-9-52-1371,-4-22-5458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34.868"/>
    </inkml:context>
    <inkml:brush xml:id="br0">
      <inkml:brushProperty name="width" value="0.05" units="cm"/>
      <inkml:brushProperty name="height" value="0.05" units="cm"/>
      <inkml:brushProperty name="color" value="#E71224"/>
    </inkml:brush>
  </inkml:definitions>
  <inkml:trace contextRef="#ctx0" brushRef="#br0">299 1 24575,'-11'0'0,"0"0"0,0 0 0,0 2 0,-1-1 0,1 2 0,1-1 0,-1 1 0,-14 7 0,-5 2 0,-35 21 0,56-28 0,1 1 0,-1 0 0,1 1 0,0-1 0,1 1 0,0 1 0,0 0 0,-7 10 0,12-14 0,0 1 0,0 1 0,0-1 0,0 0 0,1 0 0,0 0 0,0 1 0,1-1 0,-1 1 0,2 9 0,5 54 0,-4-60 0,0 0 0,0 0 0,1-1 0,0 1 0,1-1 0,0 0 0,0 0 0,1 0 0,0 0 0,8 9 0,-10-12 0,1-1 0,0 0 0,0 0 0,1 0 0,-1-1 0,1 0 0,-1 0 0,1 0 0,0 0 0,0 0 0,1-1 0,-1 0 0,0 0 0,1-1 0,-1 0 0,1 0 0,8 1 0,12-1 0,-17 0 0,0 0 0,1 0 0,-1-1 0,1-1 0,-1 0 0,1 0 0,-1-1 0,0 0 0,0 0 0,12-5 0,-18 4 0,0 1 0,0 0 0,-1-1 0,0 1 0,1-1 0,-1 0 0,0 0 0,0 0 0,-1 0 0,1 0 0,-1 0 0,1-1 0,-1 1 0,0 0 0,0-1 0,0 1 0,0-7 0,1-7 0,-1-1 0,-2-23 0,0 22 0,2 17 0,-1-1 0,0 1 0,0-1 0,-1 0 0,1 1 0,-1-1 0,1 1 0,-1-1 0,0 1 0,0-1 0,0 1 0,0-1 0,0 1 0,-1 0 0,1 0 0,-1-1 0,1 1 0,-1 0 0,0 1 0,0-1 0,0 0 0,0 0 0,-3-1 0,0 1 0,-1-1 0,1 1 0,-1 1 0,0-1 0,0 1 0,0 0 0,0 0 0,0 1 0,-8-1 0,6 1 0,1 0 0,-1 1 0,0 0 0,0 0 0,1 0 0,-9 3 0,13-3 0,-1 1 0,1-1 0,0 1 0,0-1 0,0 1 0,1 0 0,-1 0 0,0 0 0,1 1 0,-1-1 0,1 1 0,0-1 0,-1 1 0,1 0 0,-3 5 0,5-7 0,-5 7 0,1 1 0,-1 0 0,2 0 0,-1 0 0,1 0 0,0 0 0,1 1 0,-1 13 0,4-18-1365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24.115"/>
    </inkml:context>
    <inkml:brush xml:id="br0">
      <inkml:brushProperty name="width" value="0.05" units="cm"/>
      <inkml:brushProperty name="height" value="0.05" units="cm"/>
      <inkml:brushProperty name="color" value="#E71224"/>
    </inkml:brush>
  </inkml:definitions>
  <inkml:trace contextRef="#ctx0" brushRef="#br0">30 233 24575,'3'-3'0,"0"0"0,0 0 0,1 0 0,-1 1 0,1-1 0,0 1 0,0 0 0,0 0 0,0 0 0,5-1 0,-4 1 0,-1 1 0,1-1 0,0 1 0,-1 0 0,1 0 0,0 1 0,0-1 0,-1 1 0,1 0 0,0 0 0,0 1 0,0 0 0,-1 0 0,1 0 0,0 0 0,-1 0 0,1 1 0,-1 0 0,1 0 0,-1 0 0,0 1 0,0 0 0,0-1 0,0 1 0,0 1 0,-1-1 0,0 0 0,1 1 0,2 5 0,7 10 0,-1 0 0,0 1 0,-2 0 0,15 42 0,-16-38 0,-4-8 0,0 0 0,-2 1 0,0-1 0,-1 1 0,1 28 0,-3-43 0,0 0 0,0 0 0,0 0 0,0 0 0,0 0 0,-1 0 0,1-1 0,-1 1 0,1 0 0,-1 0 0,0 0 0,1 0 0,-1-1 0,0 1 0,0 0 0,0-1 0,-1 1 0,1-1 0,0 1 0,-1-1 0,1 0 0,0 0 0,-1 1 0,0-1 0,1 0 0,-1 0 0,1 0 0,-1 0 0,0-1 0,0 1 0,0 0 0,0-1 0,1 0 0,-1 1 0,0-1 0,0 0 0,-4 0 0,-1 0 0,-1 0 0,0-1 0,1-1 0,-1 1 0,1-1 0,-1 0 0,1-1 0,-8-3 0,3 1 0,0 0 0,0-1 0,1 0 0,0-1 0,0 0 0,0-1 0,1 0 0,1 0 0,-1-1 0,1-1 0,1 1 0,0-2 0,-9-12 0,12 13-4,0-1 0,0 1 0,-5-21-1,2 6-1343,4 12-5478</inkml:trace>
  <inkml:trace contextRef="#ctx0" brushRef="#br0" timeOffset="948.4">19 81 24575,'0'2'0,"0"3"0,0 2 0,0 2 0,0 2 0,0 1 0,0 0 0,0 0 0,0 2 0,0 1 0,0-2-8191</inkml:trace>
  <inkml:trace contextRef="#ctx0" brushRef="#br0" timeOffset="1912.07">7 57 24575,'12'-1'0,"0"0"0,1-1 0,20-6 0,-21 5 0,0 0 0,0 0 0,24 0 0,-19 2 0,0-1 0,29-7 0,20-1 0,-20 1-1365,-37 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17.996"/>
    </inkml:context>
    <inkml:brush xml:id="br0">
      <inkml:brushProperty name="width" value="0.05" units="cm"/>
      <inkml:brushProperty name="height" value="0.05" units="cm"/>
      <inkml:brushProperty name="color" value="#E71224"/>
    </inkml:brush>
  </inkml:definitions>
  <inkml:trace contextRef="#ctx0" brushRef="#br0">171 1 24575,'-2'0'0,"0"1"0,0-1 0,0 1 0,0 0 0,0-1 0,0 1 0,0 0 0,0 0 0,0 0 0,1 1 0,-1-1 0,0 0 0,1 1 0,-1-1 0,1 1 0,-1 0 0,-1 2 0,-24 38 0,17-25 0,-33 36 0,32-41 0,0 0 0,1 1 0,-8 14 0,17-26 0,0 0 0,1 0 0,-1 0 0,0 0 0,1 0 0,-1 0 0,1 0 0,0 0 0,-1 1 0,1-1 0,0 0 0,-1 0 0,1 0 0,0 0 0,0 0 0,0 0 0,0 1 0,0-1 0,0 0 0,1 0 0,-1 0 0,0 0 0,0 0 0,1 1 0,-1-1 0,1 0 0,-1 0 0,1 0 0,-1 0 0,1 0 0,0 0 0,0-1 0,-1 1 0,1 0 0,0 0 0,0 0 0,0-1 0,0 1 0,0 0 0,0-1 0,0 1 0,0-1 0,0 1 0,0-1 0,0 0 0,0 1 0,0-1 0,3 0 0,7 3 0,1-1 0,0-1 0,0 0 0,13-1 0,0 0 0,70 16 85,-58-9-810,48 3 0,-76-9-6101</inkml:trace>
  <inkml:trace contextRef="#ctx0" brushRef="#br0" timeOffset="935.06">337 25 24575,'-1'0'0,"0"1"0,0-1 0,0 1 0,0-1 0,1 1 0,-1-1 0,0 1 0,0-1 0,0 1 0,1 0 0,-1-1 0,0 1 0,1 0 0,-1 0 0,0 0 0,1-1 0,-1 1 0,1 0 0,0 0 0,-1 0 0,1 0 0,0 0 0,-1 0 0,1 2 0,-7 30 0,5-24 0,-54 337 0,43-111-1365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12.313"/>
    </inkml:context>
    <inkml:brush xml:id="br0">
      <inkml:brushProperty name="width" value="0.05" units="cm"/>
      <inkml:brushProperty name="height" value="0.05" units="cm"/>
      <inkml:brushProperty name="color" value="#E71224"/>
    </inkml:brush>
  </inkml:definitions>
  <inkml:trace contextRef="#ctx0" brushRef="#br0">148 25 24575,'0'-1'0,"0"0"0,1 0 0,-1 0 0,0-1 0,1 1 0,-1 0 0,1 0 0,0 0 0,-1 0 0,1 0 0,0 0 0,0 0 0,0 0 0,0 0 0,-1 0 0,1 1 0,0-1 0,0 0 0,1 1 0,-1-1 0,0 1 0,0-1 0,0 1 0,0-1 0,0 1 0,1 0 0,-1-1 0,0 1 0,0 0 0,1 0 0,1 0 0,48-1 0,-41 1 0,-7 0 0,0 0 0,1 0 0,-1 0 0,0 1 0,0-1 0,0 1 0,0 0 0,0 0 0,0 0 0,-1 0 0,1 0 0,5 4 0,-3-1 0,-1 0 0,0 1 0,0-1 0,0 1 0,4 6 0,-6-7 0,10 11 0,-5-6 0,0 1 0,0 0 0,-1 0 0,5 13 0,-9-20 0,-1-1 0,0 1 0,-1 0 0,1 0 0,0 0 0,-1 0 0,0 0 0,1 0 0,-1 0 0,-1 0 0,1 0 0,0 0 0,-1 0 0,1 0 0,-1 0 0,0 0 0,0 0 0,0 0 0,0 0 0,-1-1 0,-1 4 0,-1 0 0,-1 0 0,0 0 0,0 0 0,-1-1 0,1 0 0,-1 0 0,0-1 0,0 1 0,-1-1 0,1 0 0,-1-1 0,0 0 0,0 0 0,0 0 0,-9 1 0,19-1 0,4 2 0,0 0 0,0 0 0,0 1 0,-1 0 0,0 1 0,-1-1 0,1 1 0,7 12 0,-10-5 0,-1 0 0,-1 0 0,0 0 0,0 0 0,-1 0 0,-3 16 0,1 18 0,2-46 0,0 1 0,0-1 0,0 1 0,0-1 0,-1 0 0,1 1 0,-1-1 0,1 1 0,-1-1 0,0 0 0,0 0 0,0 1 0,0-1 0,0 0 0,0 0 0,-1 0 0,1 0 0,-1 0 0,1-1 0,-1 1 0,0 0 0,0-1 0,0 1 0,0-1 0,0 1 0,0-1 0,0 0 0,0 0 0,-1 0 0,1 0 0,0-1 0,-1 1 0,1 0 0,0-1 0,-1 0 0,1 1 0,-1-1 0,1 0 0,0 0 0,-1-1 0,-3 0 0,-1 1 0,0-2 0,0 1 0,0-1 0,1 0 0,-1 0 0,0-1 0,1 1 0,-1-2 0,1 1 0,0-1 0,0 0 0,1 0 0,-9-8 0,-19-22 0,24 26 0,-1-1 0,1 0 0,1-1 0,0 0 0,1 0 0,0-1 0,0 0 0,1 0 0,-7-17 0,3-7-22,8 23-246,-2 0-1,0 0 0,0 0 1,-8-13-1,8 17-6557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40:02.722"/>
    </inkml:context>
    <inkml:brush xml:id="br0">
      <inkml:brushProperty name="width" value="0.05" units="cm"/>
      <inkml:brushProperty name="height" value="0.05" units="cm"/>
      <inkml:brushProperty name="color" value="#E71224"/>
    </inkml:brush>
  </inkml:definitions>
  <inkml:trace contextRef="#ctx0" brushRef="#br0">52 34 24575,'0'-2'0,"0"1"0,1 0 0,-1 0 0,0-1 0,1 1 0,-1 0 0,1 0 0,-1 0 0,1 0 0,0 0 0,0 0 0,-1 0 0,1 0 0,0 0 0,0 0 0,0 0 0,0 0 0,0 0 0,0 1 0,0-1 0,0 0 0,1 1 0,-1-1 0,0 1 0,0-1 0,3 0 0,-3 1 0,1-1 0,-1 1 0,1 0 0,-1-1 0,1 1 0,-1 0 0,1 0 0,0 0 0,-1 0 0,1 0 0,0 0 0,-1 0 0,1 1 0,-1-1 0,1 1 0,-1-1 0,1 1 0,-1-1 0,1 1 0,2 2 0,4 5 0,0 1 0,0 0 0,-1 1 0,0 0 0,-1 0 0,0 0 0,6 17 0,-9-21 0,-1 0 0,0 0 0,0 1 0,-1-1 0,0 0 0,0 1 0,0-1 0,-1 1 0,0-1 0,0 1 0,-1-1 0,0 0 0,0 1 0,0-1 0,-4 10 0,3-13 0,0 0 0,-1 0 0,1 0 0,-1 0 0,1 0 0,-1-1 0,0 1 0,-4 2 0,5-4 0,0 0 0,0 0 0,0 1 0,0-1 0,1 0 0,-1 1 0,0 0 0,1-1 0,-1 1 0,1 0 0,-1 0 0,1 0 0,0 0 0,0 0 0,0 0 0,0 0 0,0 0 0,0 0 0,1 0 0,-1 1 0,0 2 0,2-4 0,0 1 0,-1-1 0,1 0 0,0 0 0,0 0 0,0 0 0,0 0 0,0 0 0,0-1 0,0 1 0,0 0 0,0 0 0,0-1 0,1 1 0,-1 0 0,0-1 0,0 1 0,1-1 0,-1 0 0,2 1 0,35 6 0,-25-5 0,46 10-682,71 25-1,-121-34-6143</inkml:trace>
  <inkml:trace contextRef="#ctx0" brushRef="#br0" timeOffset="1084.09">51 0 24575,'-2'0'0,"-1"2"0,-1 1 0,-1 1 0,1 3 0,-1 2 0,0 1 0,-1-1 0,1 0 0,-1 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09:39:46.424"/>
    </inkml:context>
    <inkml:brush xml:id="br0">
      <inkml:brushProperty name="width" value="0.05" units="cm"/>
      <inkml:brushProperty name="height" value="0.05" units="cm"/>
      <inkml:brushProperty name="color" value="#E71224"/>
    </inkml:brush>
  </inkml:definitions>
  <inkml:trace contextRef="#ctx0" brushRef="#br0">0 161 24575,'2'-3'0,"0"-1"0,0 1 0,0-1 0,0 1 0,1 0 0,-1 0 0,1 0 0,0 0 0,0 0 0,0 0 0,0 1 0,5-4 0,3-2 0,9-12 0,0 0 0,34-46 0,-54 66 0,0-1 0,0 1 0,0 0 0,0 0 0,0 0 0,0 0 0,0 0 0,0-1 0,1 1 0,-1 0 0,0 0 0,0 0 0,0 0 0,0 0 0,0 0 0,1-1 0,-1 1 0,0 0 0,0 0 0,0 0 0,0 0 0,0 0 0,1 0 0,-1 0 0,0 0 0,0 0 0,0 0 0,0 0 0,1 0 0,-1 0 0,0 0 0,0 0 0,0 0 0,1 0 0,-1 0 0,0 0 0,0 0 0,0 0 0,0 0 0,0 0 0,1 0 0,-1 0 0,0 1 0,0-1 0,0 0 0,5 11 0,-1 20 0,-3-28 0,6 54 0,2 0 0,18 60 0,-20-95-117,27 82-1131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10:09:40.501"/>
    </inkml:context>
    <inkml:brush xml:id="br0">
      <inkml:brushProperty name="width" value="0.05" units="cm"/>
      <inkml:brushProperty name="height" value="0.05" units="cm"/>
      <inkml:brushProperty name="color" value="#E71224"/>
    </inkml:brush>
  </inkml:definitions>
  <inkml:trace contextRef="#ctx0" brushRef="#br0">86 1 24575,'-1'13'0,"0"-1"0,-2 1 0,1 0 0,-2 0 0,1-1 0,-2 0 0,0 0 0,0 0 0,-1 0 0,-11 15 0,-13 30 0,30-56 0,-1 0 0,1 1 0,-1-1 0,1 1 0,-1-1 0,1 0 0,0 1 0,-1-1 0,1 1 0,0-1 0,0 1 0,0-1 0,0 1 0,0-1 0,1 1 0,-1-1 0,0 1 0,1-1 0,-1 1 0,1-1 0,0 1 0,-1-1 0,1 0 0,1 2 0,1 0 0,-1 0 0,1-1 0,0 1 0,0-1 0,0 0 0,0 0 0,0 0 0,0 0 0,8 2 0,0 0 0,1 0 0,1-1 0,-1 0 0,0-1 0,16 1 0,17-3-1365,-32-1-5461</inkml:trace>
  <inkml:trace contextRef="#ctx0" brushRef="#br0" timeOffset="765.66">267 76 24575,'-2'84'0,"0"-27"0,8 82 0,-1-115-227,0 0-1,2-1 1,1 0-1,0 0 1,19 33-1,-22-48-6598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0T10:09:38.002"/>
    </inkml:context>
    <inkml:brush xml:id="br0">
      <inkml:brushProperty name="width" value="0.05" units="cm"/>
      <inkml:brushProperty name="height" value="0.05" units="cm"/>
      <inkml:brushProperty name="color" value="#E71224"/>
    </inkml:brush>
  </inkml:definitions>
  <inkml:trace contextRef="#ctx0" brushRef="#br0">38 0 24575,'3'0'0,"18"0"0,1 1 0,-1 0 0,38 8 0,-54-8 0,-1 0 0,0 0 0,0 1 0,1-1 0,-1 1 0,0 0 0,0 0 0,-1 0 0,1 0 0,0 1 0,-1-1 0,1 1 0,-1 0 0,0 0 0,0 1 0,0-1 0,0 0 0,-1 1 0,0 0 0,1 0 0,-1 0 0,0 0 0,-1 0 0,1 0 0,1 6 0,-3-9 0,0 0 0,0 1 0,0-1 0,0 1 0,0-1 0,0 1 0,0-1 0,0 1 0,0-1 0,-1 0 0,1 1 0,-1-1 0,1 1 0,-1-1 0,1 0 0,-1 1 0,0-1 0,0 0 0,0 0 0,1 0 0,-1 0 0,0 0 0,0 0 0,-2 2 0,-33 15 0,12-6 0,23-12 0,1 0 0,0 1 0,-1-1 0,1 0 0,0 1 0,-1-1 0,1 1 0,0-1 0,-1 0 0,1 1 0,0-1 0,0 1 0,0-1 0,-1 1 0,1-1 0,0 1 0,0-1 0,0 1 0,0-1 0,0 1 0,0-1 0,0 1 0,0-1 0,0 1 0,0-1 0,0 1 0,0-1 0,1 1 0,-1-1 0,0 1 0,0-1 0,0 1 0,1-1 0,-1 0 0,0 1 0,1-1 0,-1 1 0,0-1 0,1 0 0,-1 1 0,0-1 0,1 0 0,-1 1 0,1-1 0,-1 0 0,0 0 0,1 1 0,0-1 0,27 17 0,-23-14 0,6 4 0,-1 0 0,0 0 0,0 1 0,-1 0 0,0 1 0,11 14 0,-17-19 0,0-1 0,-1 0 0,0 1 0,1 0 0,-1-1 0,-1 1 0,1 0 0,-1 0 0,1 0 0,-1 0 0,0 1 0,-1-1 0,1 0 0,-1 0 0,0 1 0,0-1 0,0 0 0,0 0 0,-1 1 0,0-1 0,0 0 0,-2 6 0,2-7 0,-1-1 0,0 1 0,0-1 0,0 1 0,0-1 0,0 0 0,-1 0 0,1 0 0,0-1 0,-1 1 0,0 0 0,1-1 0,-1 0 0,0 1 0,0-1 0,0 0 0,0 0 0,0-1 0,0 1 0,0-1 0,-5 1 0,-6 0 0,0-1 0,0 0 0,-18-2 0,23 0 0,1-1 0,0 1 0,0-2 0,1 1 0,-1-1 0,1 0 0,0 0 0,0-1 0,0 0 0,-7-7 0,-12-7 0,22 15-25,-1 0-1,1 1 1,0-1-1,1-1 0,-1 1 1,1-1-1,-1 1 1,1-1-1,1 0 1,-1 0-1,1 0 1,-3-8-1,-2-4-1007,3 9-5793</inkml:trace>
</inkml:ink>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A22688493AE4F41806A19AD545EA58D" ma:contentTypeVersion="13" ma:contentTypeDescription="Ein neues Dokument erstellen." ma:contentTypeScope="" ma:versionID="41e2c7eeb21eb1d56609a4e584ba3c5b">
  <xsd:schema xmlns:xsd="http://www.w3.org/2001/XMLSchema" xmlns:xs="http://www.w3.org/2001/XMLSchema" xmlns:p="http://schemas.microsoft.com/office/2006/metadata/properties" xmlns:ns3="76b9749b-5dd5-4650-9b8b-9f19882a679f" xmlns:ns4="c4cd2408-4c0c-4458-bc93-fbc7da115499" targetNamespace="http://schemas.microsoft.com/office/2006/metadata/properties" ma:root="true" ma:fieldsID="1ed22806f82d68e8e3103e9795c0cc24" ns3:_="" ns4:_="">
    <xsd:import namespace="76b9749b-5dd5-4650-9b8b-9f19882a679f"/>
    <xsd:import namespace="c4cd2408-4c0c-4458-bc93-fbc7da1154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9749b-5dd5-4650-9b8b-9f19882a679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cd2408-4c0c-4458-bc93-fbc7da1154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cd2408-4c0c-4458-bc93-fbc7da115499" xsi:nil="true"/>
  </documentManagement>
</p:properties>
</file>

<file path=customXml/itemProps1.xml><?xml version="1.0" encoding="utf-8"?>
<ds:datastoreItem xmlns:ds="http://schemas.openxmlformats.org/officeDocument/2006/customXml" ds:itemID="{A72F7EEC-47F1-40A2-8FB5-72CCE8020BC3}">
  <ds:schemaRefs>
    <ds:schemaRef ds:uri="http://schemas.microsoft.com/sharepoint/v3/contenttype/forms"/>
  </ds:schemaRefs>
</ds:datastoreItem>
</file>

<file path=customXml/itemProps2.xml><?xml version="1.0" encoding="utf-8"?>
<ds:datastoreItem xmlns:ds="http://schemas.openxmlformats.org/officeDocument/2006/customXml" ds:itemID="{2FCBC100-09F8-430D-B86E-B8A39CA55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9749b-5dd5-4650-9b8b-9f19882a679f"/>
    <ds:schemaRef ds:uri="c4cd2408-4c0c-4458-bc93-fbc7da115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5F985C-2018-423A-9B0F-75993ACE4C0D}">
  <ds:schemaRefs>
    <ds:schemaRef ds:uri="http://schemas.microsoft.com/office/2006/metadata/properties"/>
    <ds:schemaRef ds:uri="http://schemas.microsoft.com/office/infopath/2007/PartnerControls"/>
    <ds:schemaRef ds:uri="c4cd2408-4c0c-4458-bc93-fbc7da115499"/>
  </ds:schemaRefs>
</ds:datastoreItem>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KNW_Loesungsblaetter_2005-06-10.dot</Template>
  <TotalTime>0</TotalTime>
  <Pages>10</Pages>
  <Words>923</Words>
  <Characters>5817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Straub Diego, GHR-POD-NEX-14</cp:lastModifiedBy>
  <cp:revision>2</cp:revision>
  <cp:lastPrinted>2009-09-07T18:22:00Z</cp:lastPrinted>
  <dcterms:created xsi:type="dcterms:W3CDTF">2024-01-30T11:34:00Z</dcterms:created>
  <dcterms:modified xsi:type="dcterms:W3CDTF">2024-01-30T11:34:00Z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0x0101009A22688493AE4F41806A19AD545EA58D</vt:lpwstr>
  </property>
</Properties>
</file>